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288"/>
        <w:gridCol w:w="883"/>
        <w:gridCol w:w="2620"/>
      </w:tblGrid>
      <w:tr w:rsidR="00631B7D" w:rsidRPr="00465575" w14:paraId="7C11EFDD" w14:textId="77777777" w:rsidTr="00465575">
        <w:tc>
          <w:tcPr>
            <w:tcW w:w="467" w:type="pct"/>
          </w:tcPr>
          <w:p w14:paraId="6A2B8BBD" w14:textId="33A1BDEC" w:rsidR="00631B7D" w:rsidRPr="00465575" w:rsidRDefault="00631B7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NAME:</w:t>
            </w:r>
          </w:p>
        </w:tc>
        <w:tc>
          <w:tcPr>
            <w:tcW w:w="2911" w:type="pct"/>
          </w:tcPr>
          <w:p w14:paraId="239CB564" w14:textId="77777777" w:rsidR="00631B7D" w:rsidRPr="00465575" w:rsidRDefault="00631B7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</w:p>
        </w:tc>
        <w:tc>
          <w:tcPr>
            <w:tcW w:w="409" w:type="pct"/>
          </w:tcPr>
          <w:p w14:paraId="4DE78E1A" w14:textId="70A4C870" w:rsidR="00631B7D" w:rsidRPr="00465575" w:rsidRDefault="00631B7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DATE:</w:t>
            </w:r>
          </w:p>
        </w:tc>
        <w:tc>
          <w:tcPr>
            <w:tcW w:w="1213" w:type="pct"/>
          </w:tcPr>
          <w:p w14:paraId="47434DF1" w14:textId="77777777" w:rsidR="00631B7D" w:rsidRPr="00465575" w:rsidRDefault="00631B7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</w:p>
        </w:tc>
      </w:tr>
    </w:tbl>
    <w:p w14:paraId="40EDC4AB" w14:textId="7F44A434" w:rsidR="004B2A2F" w:rsidRDefault="004B2A2F" w:rsidP="001229E1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075C6A30" w14:textId="77777777" w:rsidR="00F336D0" w:rsidRDefault="00F336D0" w:rsidP="001229E1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58C9E6B7" w14:textId="71389F3E" w:rsidR="00631B7D" w:rsidRPr="00465575" w:rsidRDefault="00465575" w:rsidP="00465575">
      <w:pPr>
        <w:pStyle w:val="Title"/>
        <w:jc w:val="center"/>
        <w:rPr>
          <w:sz w:val="44"/>
          <w:szCs w:val="44"/>
          <w:lang w:val="en-US"/>
        </w:rPr>
      </w:pPr>
      <w:r w:rsidRPr="00465575">
        <w:rPr>
          <w:sz w:val="44"/>
          <w:szCs w:val="44"/>
          <w:lang w:val="en-US"/>
        </w:rPr>
        <w:t>PRACTICE EXERCISE # 1</w:t>
      </w:r>
    </w:p>
    <w:p w14:paraId="72932A4E" w14:textId="12CAF276" w:rsidR="00F336D0" w:rsidRDefault="00F336D0" w:rsidP="00F336D0">
      <w:pPr>
        <w:tabs>
          <w:tab w:val="left" w:pos="5164"/>
        </w:tabs>
        <w:jc w:val="center"/>
        <w:rPr>
          <w:rFonts w:ascii="Arial Narrow" w:hAnsi="Arial Narrow" w:cs="Segoe UI Light"/>
          <w:sz w:val="28"/>
          <w:szCs w:val="28"/>
          <w:lang w:val="en-US"/>
        </w:rPr>
      </w:pPr>
    </w:p>
    <w:p w14:paraId="0EC45C15" w14:textId="655BADBD" w:rsidR="00F336D0" w:rsidRDefault="00F336D0" w:rsidP="00F336D0">
      <w:pPr>
        <w:pStyle w:val="ListParagraph"/>
        <w:numPr>
          <w:ilvl w:val="0"/>
          <w:numId w:val="1"/>
        </w:numPr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Algorithm Title 1</w:t>
      </w:r>
    </w:p>
    <w:p w14:paraId="0925111E" w14:textId="525A07FD" w:rsidR="00F336D0" w:rsidRDefault="00F336D0" w:rsidP="00F336D0">
      <w:pPr>
        <w:pStyle w:val="ListParagraph"/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  <w:r w:rsidRPr="00F336D0">
        <w:rPr>
          <w:rFonts w:ascii="Arial Narrow" w:hAnsi="Arial Narrow" w:cs="Segoe UI Light"/>
          <w:noProof/>
          <w:sz w:val="28"/>
          <w:szCs w:val="28"/>
          <w:lang w:val="en-US"/>
        </w:rPr>
        <w:drawing>
          <wp:inline distT="0" distB="0" distL="0" distR="0" wp14:anchorId="4398D0CE" wp14:editId="588F4D78">
            <wp:extent cx="4328535" cy="259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7AA" w14:textId="77777777" w:rsidR="00F336D0" w:rsidRDefault="00F336D0" w:rsidP="00F336D0">
      <w:pPr>
        <w:pStyle w:val="ListParagraph"/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</w:p>
    <w:p w14:paraId="3CC4CF90" w14:textId="4AC8F66F" w:rsidR="00F336D0" w:rsidRDefault="00F336D0" w:rsidP="00F336D0">
      <w:pPr>
        <w:pStyle w:val="ListParagraph"/>
        <w:numPr>
          <w:ilvl w:val="0"/>
          <w:numId w:val="1"/>
        </w:numPr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Algorithm Title 2</w:t>
      </w:r>
    </w:p>
    <w:p w14:paraId="1AA2D67F" w14:textId="25CDEACC" w:rsidR="00F336D0" w:rsidRPr="00F336D0" w:rsidRDefault="00F336D0" w:rsidP="00F336D0">
      <w:pPr>
        <w:pStyle w:val="ListParagraph"/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  <w:r w:rsidRPr="00F336D0">
        <w:rPr>
          <w:rFonts w:ascii="Arial Narrow" w:hAnsi="Arial Narrow" w:cs="Segoe UI Light"/>
          <w:noProof/>
          <w:sz w:val="28"/>
          <w:szCs w:val="28"/>
          <w:lang w:val="en-US"/>
        </w:rPr>
        <w:drawing>
          <wp:inline distT="0" distB="0" distL="0" distR="0" wp14:anchorId="67B55AEA" wp14:editId="36FA275C">
            <wp:extent cx="5943600" cy="2913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6D0" w:rsidRPr="00F336D0" w:rsidSect="00465575">
      <w:headerReference w:type="default" r:id="rId9"/>
      <w:footerReference w:type="default" r:id="rId10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4C90" w14:textId="77777777" w:rsidR="00820C76" w:rsidRDefault="00820C76" w:rsidP="001229E1">
      <w:r>
        <w:separator/>
      </w:r>
    </w:p>
  </w:endnote>
  <w:endnote w:type="continuationSeparator" w:id="0">
    <w:p w14:paraId="4870C406" w14:textId="77777777" w:rsidR="00820C76" w:rsidRDefault="00820C76" w:rsidP="0012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A34E" w14:textId="77777777" w:rsidR="00A45540" w:rsidRPr="00A45540" w:rsidRDefault="00CE0175" w:rsidP="00A45540">
    <w:pPr>
      <w:pStyle w:val="Footer"/>
      <w:jc w:val="center"/>
      <w:rPr>
        <w:sz w:val="16"/>
        <w:szCs w:val="16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59264" behindDoc="0" locked="1" layoutInCell="1" allowOverlap="1" wp14:anchorId="3E58E95C" wp14:editId="73FD35AD">
          <wp:simplePos x="0" y="0"/>
          <wp:positionH relativeFrom="column">
            <wp:posOffset>1900555</wp:posOffset>
          </wp:positionH>
          <wp:positionV relativeFrom="page">
            <wp:posOffset>9217025</wp:posOffset>
          </wp:positionV>
          <wp:extent cx="2148840" cy="384048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80FC" w14:textId="77777777" w:rsidR="00820C76" w:rsidRDefault="00820C76" w:rsidP="001229E1">
      <w:r>
        <w:separator/>
      </w:r>
    </w:p>
  </w:footnote>
  <w:footnote w:type="continuationSeparator" w:id="0">
    <w:p w14:paraId="51FC2B68" w14:textId="77777777" w:rsidR="00820C76" w:rsidRDefault="00820C76" w:rsidP="00122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16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5"/>
      <w:gridCol w:w="5388"/>
    </w:tblGrid>
    <w:tr w:rsidR="00465575" w14:paraId="6BAEA7EF" w14:textId="77777777" w:rsidTr="00465575">
      <w:tc>
        <w:tcPr>
          <w:tcW w:w="2654" w:type="pct"/>
        </w:tcPr>
        <w:p w14:paraId="0FF02378" w14:textId="6EA696BA" w:rsidR="00465575" w:rsidRDefault="00465575" w:rsidP="00465575">
          <w:pPr>
            <w:pStyle w:val="Header"/>
            <w:ind w:left="30"/>
          </w:pPr>
          <w:r>
            <w:rPr>
              <w:noProof/>
            </w:rPr>
            <w:drawing>
              <wp:inline distT="0" distB="0" distL="0" distR="0" wp14:anchorId="583A5EB6" wp14:editId="29CAB8D0">
                <wp:extent cx="3118199" cy="5760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819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vAlign w:val="center"/>
        </w:tcPr>
        <w:p w14:paraId="0A8D597C" w14:textId="663B225C" w:rsidR="00465575" w:rsidRPr="00465575" w:rsidRDefault="00465575" w:rsidP="00465575">
          <w:pPr>
            <w:pStyle w:val="Header"/>
            <w:jc w:val="right"/>
            <w:rPr>
              <w:rFonts w:ascii="Microsoft Tai Le" w:hAnsi="Microsoft Tai Le" w:cs="Microsoft Tai Le"/>
              <w:color w:val="3B69BB"/>
              <w:sz w:val="20"/>
              <w:szCs w:val="20"/>
            </w:rPr>
          </w:pP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 xml:space="preserve">CPE </w:t>
          </w: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>1102L</w:t>
          </w: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 xml:space="preserve">: </w:t>
          </w: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>Programming Logic and Design</w:t>
          </w: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 xml:space="preserve"> | </w:t>
          </w: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>Algorithm</w:t>
          </w: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 xml:space="preserve"> Exercises</w:t>
          </w:r>
        </w:p>
      </w:tc>
    </w:tr>
  </w:tbl>
  <w:p w14:paraId="6BE01E1D" w14:textId="77777777" w:rsidR="00465575" w:rsidRDefault="00465575" w:rsidP="00465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F7"/>
    <w:multiLevelType w:val="hybridMultilevel"/>
    <w:tmpl w:val="B30ED7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D"/>
    <w:rsid w:val="001229E1"/>
    <w:rsid w:val="00465575"/>
    <w:rsid w:val="004B2A2F"/>
    <w:rsid w:val="00631B7D"/>
    <w:rsid w:val="00674313"/>
    <w:rsid w:val="0075796F"/>
    <w:rsid w:val="00820C76"/>
    <w:rsid w:val="009835C0"/>
    <w:rsid w:val="00A45540"/>
    <w:rsid w:val="00CE0175"/>
    <w:rsid w:val="00CE22FB"/>
    <w:rsid w:val="00EB60C8"/>
    <w:rsid w:val="00F17122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2BBF"/>
  <w15:chartTrackingRefBased/>
  <w15:docId w15:val="{75F7D1C5-0E1F-4518-84F8-FF03658D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1"/>
  </w:style>
  <w:style w:type="paragraph" w:styleId="Footer">
    <w:name w:val="footer"/>
    <w:basedOn w:val="Normal"/>
    <w:link w:val="Foot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1"/>
  </w:style>
  <w:style w:type="table" w:styleId="TableGrid">
    <w:name w:val="Table Grid"/>
    <w:basedOn w:val="TableNormal"/>
    <w:uiPriority w:val="39"/>
    <w:rsid w:val="0063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5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Desktop\DCpE_Letterhead%20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DCpE_Letterhead 2020</Template>
  <TotalTime>29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elline</cp:lastModifiedBy>
  <cp:revision>2</cp:revision>
  <dcterms:created xsi:type="dcterms:W3CDTF">2020-09-15T07:22:00Z</dcterms:created>
  <dcterms:modified xsi:type="dcterms:W3CDTF">2021-08-30T15:39:00Z</dcterms:modified>
</cp:coreProperties>
</file>