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026762" w:rsidRPr="00465575" w14:paraId="5423A222" w14:textId="77777777" w:rsidTr="008C2F37">
        <w:tc>
          <w:tcPr>
            <w:tcW w:w="467" w:type="pct"/>
          </w:tcPr>
          <w:p w14:paraId="644B1230" w14:textId="77777777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</w:p>
        </w:tc>
        <w:tc>
          <w:tcPr>
            <w:tcW w:w="2911" w:type="pct"/>
          </w:tcPr>
          <w:p w14:paraId="2F05B460" w14:textId="77777777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Lauron, John Enrico D.</w:t>
            </w:r>
          </w:p>
        </w:tc>
        <w:tc>
          <w:tcPr>
            <w:tcW w:w="409" w:type="pct"/>
          </w:tcPr>
          <w:p w14:paraId="08E580CC" w14:textId="77777777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678AD53E" w14:textId="3878C672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10/</w:t>
            </w:r>
            <w:r w:rsidR="008528E2">
              <w:rPr>
                <w:rFonts w:ascii="Century Gothic" w:hAnsi="Century Gothic" w:cs="Segoe UI Light"/>
                <w:sz w:val="21"/>
                <w:szCs w:val="21"/>
                <w:lang w:val="en-US"/>
              </w:rPr>
              <w:t>15</w:t>
            </w: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/2023</w:t>
            </w:r>
          </w:p>
        </w:tc>
      </w:tr>
    </w:tbl>
    <w:p w14:paraId="760FE0CB" w14:textId="77777777" w:rsidR="00026762" w:rsidRDefault="00026762" w:rsidP="00026762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5A2FC1E8" w14:textId="77777777" w:rsidR="00026762" w:rsidRDefault="00026762" w:rsidP="00026762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752ECC5A" w14:textId="1E0207A2" w:rsidR="00026762" w:rsidRDefault="00026762" w:rsidP="00026762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ALGORITHM EXERCISE # 5.</w:t>
      </w:r>
      <w:r w:rsidR="008528E2">
        <w:rPr>
          <w:sz w:val="44"/>
          <w:szCs w:val="44"/>
          <w:lang w:val="en-US"/>
        </w:rPr>
        <w:t>2</w:t>
      </w:r>
    </w:p>
    <w:p w14:paraId="1F628831" w14:textId="1734C4D8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LE 5.</w:t>
      </w:r>
      <w:r w:rsidR="008528E2">
        <w:rPr>
          <w:rFonts w:ascii="Arial Narrow" w:hAnsi="Arial Narrow" w:cs="Segoe UI Light"/>
          <w:sz w:val="28"/>
          <w:szCs w:val="28"/>
          <w:lang w:val="en-US"/>
        </w:rPr>
        <w:t>2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1: </w:t>
      </w:r>
      <w:r w:rsidR="008528E2">
        <w:rPr>
          <w:rFonts w:ascii="Arial Narrow" w:hAnsi="Arial Narrow" w:cs="Segoe UI Light"/>
          <w:b/>
          <w:sz w:val="28"/>
          <w:szCs w:val="28"/>
          <w:lang w:val="en-US"/>
        </w:rPr>
        <w:t>Multiplication Table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(Pseudocode)</w:t>
      </w:r>
    </w:p>
    <w:p w14:paraId="220F7E11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476429D7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ab/>
        <w:t>START</w:t>
      </w:r>
    </w:p>
    <w:p w14:paraId="68A60AE0" w14:textId="77777777" w:rsidR="00026762" w:rsidRPr="00A96AD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4111FDF" w14:textId="5B44205E" w:rsidR="008528E2" w:rsidRDefault="008528E2" w:rsidP="00D06F91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GET the number of rows and columns, rows, columns</w:t>
      </w:r>
    </w:p>
    <w:p w14:paraId="4AC8C998" w14:textId="293A2991" w:rsidR="00D06F91" w:rsidRDefault="00D06F91" w:rsidP="00D06F91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FOR (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= 1; 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&lt;=rows;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++)</w:t>
      </w:r>
      <w:r w:rsidR="007A7E1C">
        <w:rPr>
          <w:rFonts w:ascii="Arial Narrow" w:hAnsi="Arial Narrow" w:cs="Segoe UI Light"/>
          <w:sz w:val="28"/>
          <w:szCs w:val="28"/>
          <w:lang w:val="en-US"/>
        </w:rPr>
        <w:t xml:space="preserve"> DO</w:t>
      </w:r>
    </w:p>
    <w:p w14:paraId="1BB60D62" w14:textId="6FAFAD14" w:rsidR="00D06F91" w:rsidRDefault="00D06F91" w:rsidP="00D06F91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FOR(</w:t>
      </w:r>
      <w:proofErr w:type="gramEnd"/>
      <w:r>
        <w:rPr>
          <w:rFonts w:ascii="Arial Narrow" w:hAnsi="Arial Narrow" w:cs="Segoe UI Light"/>
          <w:sz w:val="28"/>
          <w:szCs w:val="28"/>
          <w:lang w:val="en-US"/>
        </w:rPr>
        <w:t>j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1;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j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&lt;=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columns;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j++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)</w:t>
      </w:r>
      <w:r w:rsidR="007A7E1C">
        <w:rPr>
          <w:rFonts w:ascii="Arial Narrow" w:hAnsi="Arial Narrow" w:cs="Segoe UI Light"/>
          <w:sz w:val="28"/>
          <w:szCs w:val="28"/>
          <w:lang w:val="en-US"/>
        </w:rPr>
        <w:t xml:space="preserve"> DO</w:t>
      </w:r>
    </w:p>
    <w:p w14:paraId="24E08615" w14:textId="1E1D1B3E" w:rsidR="00D06F91" w:rsidRDefault="00D06F91" w:rsidP="00D06F91">
      <w:pPr>
        <w:pStyle w:val="ListParagraph"/>
        <w:numPr>
          <w:ilvl w:val="2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table, 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*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j</w:t>
      </w:r>
    </w:p>
    <w:p w14:paraId="145284AA" w14:textId="1B94FBBA" w:rsidR="00D06F91" w:rsidRDefault="00D06F91" w:rsidP="00D06F91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695ED299" w14:textId="7C559C15" w:rsidR="00D06F91" w:rsidRDefault="00C70F99" w:rsidP="00D06F91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</w:t>
      </w:r>
      <w:r w:rsidR="00D06F91">
        <w:rPr>
          <w:rFonts w:ascii="Arial Narrow" w:hAnsi="Arial Narrow" w:cs="Segoe UI Light"/>
          <w:sz w:val="28"/>
          <w:szCs w:val="28"/>
          <w:lang w:val="en-US"/>
        </w:rPr>
        <w:t>new line</w:t>
      </w:r>
    </w:p>
    <w:p w14:paraId="66620382" w14:textId="0F217487" w:rsidR="00D06F91" w:rsidRPr="00D06F91" w:rsidRDefault="00D06F91" w:rsidP="00D06F91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2FD958B9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402D771E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2B3F7F6F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3E088E61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694AFCE5" w14:textId="4162234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>LE 5.</w:t>
      </w:r>
      <w:r w:rsidR="008528E2">
        <w:rPr>
          <w:rFonts w:ascii="Arial Narrow" w:hAnsi="Arial Narrow" w:cs="Segoe UI Light"/>
          <w:sz w:val="28"/>
          <w:szCs w:val="28"/>
          <w:lang w:val="en-US"/>
        </w:rPr>
        <w:t>2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1: </w:t>
      </w:r>
      <w:r w:rsidR="008528E2">
        <w:rPr>
          <w:rFonts w:ascii="Arial Narrow" w:hAnsi="Arial Narrow" w:cs="Segoe UI Light"/>
          <w:b/>
          <w:sz w:val="28"/>
          <w:szCs w:val="28"/>
          <w:lang w:val="en-US"/>
        </w:rPr>
        <w:t>Multiplication Table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(Flowchart)</w:t>
      </w:r>
    </w:p>
    <w:p w14:paraId="7CD4DF57" w14:textId="1CDBE269" w:rsidR="00026762" w:rsidRDefault="000D1036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73F927" wp14:editId="2E633B55">
            <wp:simplePos x="0" y="0"/>
            <wp:positionH relativeFrom="margin">
              <wp:align>left</wp:align>
            </wp:positionH>
            <wp:positionV relativeFrom="paragraph">
              <wp:posOffset>9721</wp:posOffset>
            </wp:positionV>
            <wp:extent cx="5014904" cy="8434317"/>
            <wp:effectExtent l="0" t="0" r="0" b="0"/>
            <wp:wrapNone/>
            <wp:docPr id="236434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04" cy="84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8FA01" w14:textId="4A869490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5AEBB355" w14:textId="3C3B5C93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1B6ABB91" w14:textId="1A5DD5B3" w:rsidR="007A7E1C" w:rsidRDefault="007A7E1C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</w:p>
    <w:p w14:paraId="2459C667" w14:textId="0259750A" w:rsidR="00E4176A" w:rsidRDefault="00E4176A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6C905E25" w14:textId="77777777" w:rsidR="007A7E1C" w:rsidRDefault="007A7E1C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1F4B9BD9" w14:textId="03959630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LE 5.</w:t>
      </w:r>
      <w:r w:rsidR="008528E2">
        <w:rPr>
          <w:rFonts w:ascii="Arial Narrow" w:hAnsi="Arial Narrow" w:cs="Segoe UI Light"/>
          <w:sz w:val="28"/>
          <w:szCs w:val="28"/>
          <w:lang w:val="en-US"/>
        </w:rPr>
        <w:t>2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2: </w:t>
      </w:r>
      <w:r w:rsidR="008528E2">
        <w:rPr>
          <w:rFonts w:ascii="Arial Narrow" w:hAnsi="Arial Narrow" w:cs="Segoe UI Light"/>
          <w:b/>
          <w:sz w:val="28"/>
          <w:szCs w:val="28"/>
          <w:lang w:val="en-US"/>
        </w:rPr>
        <w:t>Pyramid</w:t>
      </w:r>
      <w:r w:rsidRPr="00026762">
        <w:rPr>
          <w:rFonts w:ascii="Arial Narrow" w:hAnsi="Arial Narrow" w:cs="Segoe UI Light"/>
          <w:b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(Pseudocode)</w:t>
      </w:r>
    </w:p>
    <w:p w14:paraId="32A690C0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55BC4351" w14:textId="7C952594" w:rsidR="00E900F4" w:rsidRPr="00A96AD2" w:rsidRDefault="00E900F4" w:rsidP="00E900F4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START</w:t>
      </w:r>
    </w:p>
    <w:p w14:paraId="326F698C" w14:textId="77777777" w:rsidR="00E900F4" w:rsidRDefault="00E900F4" w:rsidP="00E900F4">
      <w:pPr>
        <w:pStyle w:val="ListParagraph"/>
        <w:numPr>
          <w:ilvl w:val="0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GET the value for N, num</w:t>
      </w:r>
    </w:p>
    <w:p w14:paraId="7730E1A5" w14:textId="7C60609B" w:rsidR="00E900F4" w:rsidRDefault="00E900F4" w:rsidP="00E900F4">
      <w:pPr>
        <w:pStyle w:val="ListParagraph"/>
        <w:numPr>
          <w:ilvl w:val="0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FOR (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= 1; 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&lt;=r</w:t>
      </w:r>
      <w:r w:rsidR="004A72DB">
        <w:rPr>
          <w:rFonts w:ascii="Arial Narrow" w:hAnsi="Arial Narrow" w:cs="Segoe UI Light"/>
          <w:sz w:val="28"/>
          <w:szCs w:val="28"/>
          <w:lang w:val="en-US"/>
        </w:rPr>
        <w:t>um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;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++) DO</w:t>
      </w:r>
    </w:p>
    <w:p w14:paraId="294D6337" w14:textId="0C6FDA98" w:rsidR="00E900F4" w:rsidRDefault="00E900F4" w:rsidP="00E900F4">
      <w:pPr>
        <w:pStyle w:val="ListParagraph"/>
        <w:numPr>
          <w:ilvl w:val="1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FOR(</w:t>
      </w:r>
      <w:proofErr w:type="gramEnd"/>
      <w:r>
        <w:rPr>
          <w:rFonts w:ascii="Arial Narrow" w:hAnsi="Arial Narrow" w:cs="Segoe UI Light"/>
          <w:sz w:val="28"/>
          <w:szCs w:val="28"/>
          <w:lang w:val="en-US"/>
        </w:rPr>
        <w:t>j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1;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j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&lt;=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4A72DB">
        <w:rPr>
          <w:rFonts w:ascii="Arial Narrow" w:hAnsi="Arial Narrow" w:cs="Segoe UI Light"/>
          <w:sz w:val="28"/>
          <w:szCs w:val="28"/>
          <w:lang w:val="en-US"/>
        </w:rPr>
        <w:t>num</w:t>
      </w:r>
      <w:r>
        <w:rPr>
          <w:rFonts w:ascii="Arial Narrow" w:hAnsi="Arial Narrow" w:cs="Segoe UI Light"/>
          <w:sz w:val="28"/>
          <w:szCs w:val="28"/>
          <w:lang w:val="en-US"/>
        </w:rPr>
        <w:t>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j++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) DO</w:t>
      </w:r>
    </w:p>
    <w:p w14:paraId="18E3FA97" w14:textId="6E8BB495" w:rsidR="00E900F4" w:rsidRDefault="00E900F4" w:rsidP="00E900F4">
      <w:pPr>
        <w:pStyle w:val="ListParagraph"/>
        <w:numPr>
          <w:ilvl w:val="2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IF (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+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j – num &gt;=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1) THEN</w:t>
      </w:r>
    </w:p>
    <w:p w14:paraId="7D1142E0" w14:textId="3154EA01" w:rsidR="00E900F4" w:rsidRDefault="00D23957" w:rsidP="00E900F4">
      <w:pPr>
        <w:pStyle w:val="ListParagraph"/>
        <w:numPr>
          <w:ilvl w:val="3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</w:t>
      </w:r>
      <w:r w:rsidR="00302BBA">
        <w:rPr>
          <w:rFonts w:ascii="Arial Narrow" w:hAnsi="Arial Narrow" w:cs="Segoe UI Light"/>
          <w:sz w:val="28"/>
          <w:szCs w:val="28"/>
          <w:lang w:val="en-US"/>
        </w:rPr>
        <w:t>numbers in ascending order,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>+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>j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>-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>num</w:t>
      </w:r>
    </w:p>
    <w:p w14:paraId="1A3F8B48" w14:textId="77777777" w:rsidR="00E900F4" w:rsidRDefault="00E900F4" w:rsidP="00E900F4">
      <w:pPr>
        <w:pStyle w:val="ListParagraph"/>
        <w:numPr>
          <w:ilvl w:val="2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12CEFF08" w14:textId="3E99CA19" w:rsidR="00E900F4" w:rsidRDefault="00D23957" w:rsidP="00E900F4">
      <w:pPr>
        <w:pStyle w:val="ListParagraph"/>
        <w:numPr>
          <w:ilvl w:val="3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 xml:space="preserve"> space</w:t>
      </w:r>
    </w:p>
    <w:p w14:paraId="2A1AA063" w14:textId="77777777" w:rsidR="00E900F4" w:rsidRDefault="00E900F4" w:rsidP="00E900F4">
      <w:pPr>
        <w:pStyle w:val="ListParagraph"/>
        <w:numPr>
          <w:ilvl w:val="2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ENDIF</w:t>
      </w:r>
    </w:p>
    <w:p w14:paraId="5A87BE92" w14:textId="77777777" w:rsidR="00E900F4" w:rsidRDefault="00E900F4" w:rsidP="00E900F4">
      <w:pPr>
        <w:pStyle w:val="ListParagraph"/>
        <w:numPr>
          <w:ilvl w:val="1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24A6C141" w14:textId="4D7C9307" w:rsidR="00E900F4" w:rsidRDefault="00E900F4" w:rsidP="00E900F4">
      <w:pPr>
        <w:pStyle w:val="ListParagraph"/>
        <w:numPr>
          <w:ilvl w:val="1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FOR (k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1;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k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&lt;</w:t>
      </w:r>
      <w:proofErr w:type="spellStart"/>
      <w:proofErr w:type="gram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;</w:t>
      </w:r>
      <w:r>
        <w:rPr>
          <w:rFonts w:ascii="Arial Narrow" w:hAnsi="Arial Narrow" w:cs="Segoe UI Light"/>
          <w:sz w:val="28"/>
          <w:szCs w:val="28"/>
          <w:lang w:val="en-US"/>
        </w:rPr>
        <w:t>k</w:t>
      </w:r>
      <w:proofErr w:type="gramEnd"/>
      <w:r>
        <w:rPr>
          <w:rFonts w:ascii="Arial Narrow" w:hAnsi="Arial Narrow" w:cs="Segoe UI Light"/>
          <w:sz w:val="28"/>
          <w:szCs w:val="28"/>
          <w:lang w:val="en-US"/>
        </w:rPr>
        <w:t>++) THEN</w:t>
      </w:r>
    </w:p>
    <w:p w14:paraId="2C50A8C4" w14:textId="615AC4A2" w:rsidR="00E900F4" w:rsidRDefault="00D23957" w:rsidP="00E900F4">
      <w:pPr>
        <w:pStyle w:val="ListParagraph"/>
        <w:numPr>
          <w:ilvl w:val="2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</w:t>
      </w:r>
      <w:r w:rsidR="00302BBA">
        <w:rPr>
          <w:rFonts w:ascii="Arial Narrow" w:hAnsi="Arial Narrow" w:cs="Segoe UI Light"/>
          <w:sz w:val="28"/>
          <w:szCs w:val="28"/>
          <w:lang w:val="en-US"/>
        </w:rPr>
        <w:t xml:space="preserve"> numbers in descending orde</w:t>
      </w:r>
      <w:r w:rsidR="00AA1C14">
        <w:rPr>
          <w:rFonts w:ascii="Arial Narrow" w:hAnsi="Arial Narrow" w:cs="Segoe UI Light"/>
          <w:sz w:val="28"/>
          <w:szCs w:val="28"/>
          <w:lang w:val="en-US"/>
        </w:rPr>
        <w:t>r</w:t>
      </w:r>
      <w:r w:rsidR="00302BBA">
        <w:rPr>
          <w:rFonts w:ascii="Arial Narrow" w:hAnsi="Arial Narrow" w:cs="Segoe UI Light"/>
          <w:sz w:val="28"/>
          <w:szCs w:val="28"/>
          <w:lang w:val="en-US"/>
        </w:rPr>
        <w:t>,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>-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>k</w:t>
      </w:r>
    </w:p>
    <w:p w14:paraId="2D672BFD" w14:textId="77777777" w:rsidR="00E900F4" w:rsidRDefault="00E900F4" w:rsidP="00E900F4">
      <w:pPr>
        <w:pStyle w:val="ListParagraph"/>
        <w:numPr>
          <w:ilvl w:val="1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6A0F5902" w14:textId="5EE41688" w:rsidR="00E900F4" w:rsidRPr="007A7E1C" w:rsidRDefault="00D23957" w:rsidP="00E900F4">
      <w:pPr>
        <w:pStyle w:val="ListParagraph"/>
        <w:numPr>
          <w:ilvl w:val="1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</w:t>
      </w:r>
      <w:r w:rsidR="00E900F4">
        <w:rPr>
          <w:rFonts w:ascii="Arial Narrow" w:hAnsi="Arial Narrow" w:cs="Segoe UI Light"/>
          <w:sz w:val="28"/>
          <w:szCs w:val="28"/>
          <w:lang w:val="en-US"/>
        </w:rPr>
        <w:t xml:space="preserve"> newline</w:t>
      </w:r>
    </w:p>
    <w:p w14:paraId="69D6823B" w14:textId="77777777" w:rsidR="00E900F4" w:rsidRPr="00D06F91" w:rsidRDefault="00E900F4" w:rsidP="00E900F4">
      <w:pPr>
        <w:pStyle w:val="ListParagraph"/>
        <w:numPr>
          <w:ilvl w:val="0"/>
          <w:numId w:val="25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654F0FD6" w14:textId="77777777" w:rsidR="00E900F4" w:rsidRDefault="00E900F4" w:rsidP="00E900F4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4277DCEE" w14:textId="251F6EFE" w:rsidR="00E900F4" w:rsidRDefault="00E900F4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2845861" w14:textId="77777777" w:rsidR="00E900F4" w:rsidRDefault="00E900F4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5CC1A012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0B26BC6B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3DE56CC0" w14:textId="26983007" w:rsidR="00EB37A2" w:rsidRDefault="000D1036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874579" wp14:editId="4BF26D98">
            <wp:simplePos x="0" y="0"/>
            <wp:positionH relativeFrom="margin">
              <wp:align>left</wp:align>
            </wp:positionH>
            <wp:positionV relativeFrom="paragraph">
              <wp:posOffset>213556</wp:posOffset>
            </wp:positionV>
            <wp:extent cx="5859781" cy="8466171"/>
            <wp:effectExtent l="0" t="0" r="0" b="0"/>
            <wp:wrapNone/>
            <wp:docPr id="184115789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7891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1" cy="84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762">
        <w:rPr>
          <w:rFonts w:ascii="Arial Narrow" w:hAnsi="Arial Narrow" w:cs="Segoe UI Light"/>
          <w:sz w:val="28"/>
          <w:szCs w:val="28"/>
          <w:lang w:val="en-US"/>
        </w:rPr>
        <w:t>LE 5.</w:t>
      </w:r>
      <w:r w:rsidR="008528E2">
        <w:rPr>
          <w:rFonts w:ascii="Arial Narrow" w:hAnsi="Arial Narrow" w:cs="Segoe UI Light"/>
          <w:sz w:val="28"/>
          <w:szCs w:val="28"/>
          <w:lang w:val="en-US"/>
        </w:rPr>
        <w:t>2</w:t>
      </w:r>
      <w:r w:rsidR="00026762">
        <w:rPr>
          <w:rFonts w:ascii="Arial Narrow" w:hAnsi="Arial Narrow" w:cs="Segoe UI Light"/>
          <w:sz w:val="28"/>
          <w:szCs w:val="28"/>
          <w:lang w:val="en-US"/>
        </w:rPr>
        <w:t xml:space="preserve">2: </w:t>
      </w:r>
      <w:r w:rsidR="00026762" w:rsidRPr="00026762">
        <w:rPr>
          <w:rFonts w:ascii="Arial Narrow" w:hAnsi="Arial Narrow" w:cs="Segoe UI Light"/>
          <w:b/>
          <w:sz w:val="28"/>
          <w:szCs w:val="28"/>
          <w:lang w:val="en-US"/>
        </w:rPr>
        <w:t>P</w:t>
      </w:r>
      <w:r w:rsidR="008528E2">
        <w:rPr>
          <w:rFonts w:ascii="Arial Narrow" w:hAnsi="Arial Narrow" w:cs="Segoe UI Light"/>
          <w:b/>
          <w:sz w:val="28"/>
          <w:szCs w:val="28"/>
          <w:lang w:val="en-US"/>
        </w:rPr>
        <w:t>yramid</w:t>
      </w:r>
      <w:r w:rsidR="00026762">
        <w:rPr>
          <w:rFonts w:ascii="Arial Narrow" w:hAnsi="Arial Narrow" w:cs="Segoe UI Light"/>
          <w:b/>
          <w:sz w:val="28"/>
          <w:szCs w:val="28"/>
          <w:lang w:val="en-US"/>
        </w:rPr>
        <w:t xml:space="preserve"> (Flowchart)</w:t>
      </w:r>
      <w:r w:rsidR="00EB37A2"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  <w:r w:rsidR="00EB37A2">
        <w:rPr>
          <w:noProof/>
        </w:rPr>
        <w:lastRenderedPageBreak/>
        <w:drawing>
          <wp:inline distT="0" distB="0" distL="0" distR="0" wp14:anchorId="774B221B" wp14:editId="298B2E14">
            <wp:extent cx="6463665" cy="6022340"/>
            <wp:effectExtent l="0" t="0" r="0" b="0"/>
            <wp:docPr id="17380668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686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D069" w14:textId="136820B0" w:rsidR="00973A55" w:rsidRDefault="00973A55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</w:p>
    <w:p w14:paraId="1CBAC639" w14:textId="77777777" w:rsidR="00EB37A2" w:rsidRDefault="00EB37A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3283BB01" w14:textId="77777777" w:rsidR="00EB37A2" w:rsidRDefault="00EB37A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295619DB" w14:textId="723B899A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LE 5.</w:t>
      </w:r>
      <w:r w:rsidR="008528E2">
        <w:rPr>
          <w:rFonts w:ascii="Arial Narrow" w:hAnsi="Arial Narrow" w:cs="Segoe UI Light"/>
          <w:sz w:val="28"/>
          <w:szCs w:val="28"/>
          <w:lang w:val="en-US"/>
        </w:rPr>
        <w:t>2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3: </w:t>
      </w:r>
      <w:r w:rsidR="008528E2">
        <w:rPr>
          <w:rFonts w:ascii="Arial Narrow" w:hAnsi="Arial Narrow" w:cs="Segoe UI Light"/>
          <w:b/>
          <w:sz w:val="28"/>
          <w:szCs w:val="28"/>
          <w:lang w:val="en-US"/>
        </w:rPr>
        <w:t>Fibonacci Sequence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(Pseudocode)</w:t>
      </w:r>
    </w:p>
    <w:p w14:paraId="672AB4C8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186491D0" w14:textId="13FCFF39" w:rsidR="00E900F4" w:rsidRDefault="00026762" w:rsidP="00E900F4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ab/>
        <w:t>START</w:t>
      </w:r>
    </w:p>
    <w:p w14:paraId="12AAE6D7" w14:textId="4A601628" w:rsidR="00E900F4" w:rsidRPr="00E900F4" w:rsidRDefault="00E900F4" w:rsidP="00E900F4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E900F4">
        <w:rPr>
          <w:rFonts w:ascii="Arial Narrow" w:hAnsi="Arial Narrow" w:cs="Segoe UI Light"/>
          <w:sz w:val="28"/>
          <w:szCs w:val="28"/>
          <w:lang w:val="en-US"/>
        </w:rPr>
        <w:t>INITIALIZE term1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Pr="00E900F4"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Pr="00E900F4">
        <w:rPr>
          <w:rFonts w:ascii="Arial Narrow" w:hAnsi="Arial Narrow" w:cs="Segoe UI Light"/>
          <w:sz w:val="28"/>
          <w:szCs w:val="28"/>
          <w:lang w:val="en-US"/>
        </w:rPr>
        <w:t>1,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Pr="00E900F4">
        <w:rPr>
          <w:rFonts w:ascii="Arial Narrow" w:hAnsi="Arial Narrow" w:cs="Segoe UI Light"/>
          <w:sz w:val="28"/>
          <w:szCs w:val="28"/>
          <w:lang w:val="en-US"/>
        </w:rPr>
        <w:t>term2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Pr="00E900F4"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Pr="00E900F4">
        <w:rPr>
          <w:rFonts w:ascii="Arial Narrow" w:hAnsi="Arial Narrow" w:cs="Segoe UI Light"/>
          <w:sz w:val="28"/>
          <w:szCs w:val="28"/>
          <w:lang w:val="en-US"/>
        </w:rPr>
        <w:t>2</w:t>
      </w:r>
    </w:p>
    <w:p w14:paraId="199EFE37" w14:textId="4C025530" w:rsidR="00026762" w:rsidRDefault="001F0659" w:rsidP="008528E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GET limit of Fibonacci sequence, limit</w:t>
      </w:r>
    </w:p>
    <w:p w14:paraId="3AE804DD" w14:textId="3D585496" w:rsidR="001F0659" w:rsidRDefault="00C70F99" w:rsidP="008528E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 xml:space="preserve"> Fibonacci sequence: </w:t>
      </w:r>
    </w:p>
    <w:p w14:paraId="70CD24CE" w14:textId="48460E5A" w:rsidR="001F0659" w:rsidRDefault="001F0659" w:rsidP="008528E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FOR (</w:t>
      </w:r>
      <w:proofErr w:type="spellStart"/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1,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gramEnd"/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&lt;=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>
        <w:rPr>
          <w:rFonts w:ascii="Arial Narrow" w:hAnsi="Arial Narrow" w:cs="Segoe UI Light"/>
          <w:sz w:val="28"/>
          <w:szCs w:val="28"/>
          <w:lang w:val="en-US"/>
        </w:rPr>
        <w:t>limit;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++)</w:t>
      </w:r>
    </w:p>
    <w:p w14:paraId="7D400938" w14:textId="354DCF87" w:rsidR="001F0659" w:rsidRDefault="00DF4103" w:rsidP="001F0659">
      <w:pPr>
        <w:pStyle w:val="ListParagraph"/>
        <w:numPr>
          <w:ilvl w:val="1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 xml:space="preserve"> term1</w:t>
      </w:r>
    </w:p>
    <w:p w14:paraId="1A34A869" w14:textId="39EE581D" w:rsidR="001F0659" w:rsidRDefault="009612E6" w:rsidP="001F0659">
      <w:pPr>
        <w:pStyle w:val="ListParagraph"/>
        <w:numPr>
          <w:ilvl w:val="1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CALCULATE </w:t>
      </w:r>
      <w:proofErr w:type="spellStart"/>
      <w:r w:rsidR="001F0659">
        <w:rPr>
          <w:rFonts w:ascii="Arial Narrow" w:hAnsi="Arial Narrow" w:cs="Segoe UI Light"/>
          <w:sz w:val="28"/>
          <w:szCs w:val="28"/>
          <w:lang w:val="en-US"/>
        </w:rPr>
        <w:t>nextTerm</w:t>
      </w:r>
      <w:proofErr w:type="spellEnd"/>
      <w:r w:rsidR="001F0659">
        <w:rPr>
          <w:rFonts w:ascii="Arial Narrow" w:hAnsi="Arial Narrow" w:cs="Segoe UI Light"/>
          <w:sz w:val="28"/>
          <w:szCs w:val="28"/>
          <w:lang w:val="en-US"/>
        </w:rPr>
        <w:t xml:space="preserve">, </w:t>
      </w:r>
      <w:proofErr w:type="spellStart"/>
      <w:r w:rsidR="001F0659">
        <w:rPr>
          <w:rFonts w:ascii="Arial Narrow" w:hAnsi="Arial Narrow" w:cs="Segoe UI Light"/>
          <w:sz w:val="28"/>
          <w:szCs w:val="28"/>
          <w:lang w:val="en-US"/>
        </w:rPr>
        <w:t>nextTerm</w:t>
      </w:r>
      <w:proofErr w:type="spellEnd"/>
      <w:r w:rsidR="001F0659">
        <w:rPr>
          <w:rFonts w:ascii="Arial Narrow" w:hAnsi="Arial Narrow" w:cs="Segoe UI Light"/>
          <w:sz w:val="28"/>
          <w:szCs w:val="28"/>
          <w:lang w:val="en-US"/>
        </w:rPr>
        <w:t xml:space="preserve"> = term1 + term2;</w:t>
      </w:r>
    </w:p>
    <w:p w14:paraId="1721EFC9" w14:textId="403B246D" w:rsidR="001F0659" w:rsidRDefault="009612E6" w:rsidP="001F0659">
      <w:pPr>
        <w:pStyle w:val="ListParagraph"/>
        <w:numPr>
          <w:ilvl w:val="1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CALCULATE 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>term1, term1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>term2</w:t>
      </w:r>
    </w:p>
    <w:p w14:paraId="7313F9B5" w14:textId="2BF594E2" w:rsidR="008528E2" w:rsidRDefault="009612E6" w:rsidP="001F0659">
      <w:pPr>
        <w:pStyle w:val="ListParagraph"/>
        <w:numPr>
          <w:ilvl w:val="1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CALCULATE 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>term2, term2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1F0659">
        <w:rPr>
          <w:rFonts w:ascii="Arial Narrow" w:hAnsi="Arial Narrow" w:cs="Segoe UI Light"/>
          <w:sz w:val="28"/>
          <w:szCs w:val="28"/>
          <w:lang w:val="en-US"/>
        </w:rPr>
        <w:t>=</w:t>
      </w:r>
      <w:r w:rsidR="00103CAE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proofErr w:type="spellStart"/>
      <w:r w:rsidR="001F0659">
        <w:rPr>
          <w:rFonts w:ascii="Arial Narrow" w:hAnsi="Arial Narrow" w:cs="Segoe UI Light"/>
          <w:sz w:val="28"/>
          <w:szCs w:val="28"/>
          <w:lang w:val="en-US"/>
        </w:rPr>
        <w:t>nextTerm</w:t>
      </w:r>
      <w:proofErr w:type="spellEnd"/>
    </w:p>
    <w:p w14:paraId="69FD682D" w14:textId="744DE709" w:rsidR="001F0659" w:rsidRPr="001F0659" w:rsidRDefault="001F0659" w:rsidP="001F0659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02FD3781" w14:textId="6BD7F6F2" w:rsidR="00026762" w:rsidRDefault="00026762" w:rsidP="00E900F4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0B6DDD41" w14:textId="77777777" w:rsidR="0004073A" w:rsidRDefault="0004073A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4746F687" w14:textId="768E722F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47B3C20" w14:textId="71AF88DF" w:rsidR="00AA56FE" w:rsidRDefault="0003040E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4DF2A774" wp14:editId="7A283746">
            <wp:simplePos x="0" y="0"/>
            <wp:positionH relativeFrom="margin">
              <wp:posOffset>520700</wp:posOffset>
            </wp:positionH>
            <wp:positionV relativeFrom="paragraph">
              <wp:posOffset>88745</wp:posOffset>
            </wp:positionV>
            <wp:extent cx="5803900" cy="8204990"/>
            <wp:effectExtent l="0" t="0" r="0" b="0"/>
            <wp:wrapNone/>
            <wp:docPr id="1" name="Picture 1" descr="C:\Users\JohnJohn\AppData\Local\Microsoft\Windows\INetCache\Content.MSO\2D35D0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John\AppData\Local\Microsoft\Windows\INetCache\Content.MSO\2D35D0B1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66" cy="82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762">
        <w:rPr>
          <w:rFonts w:ascii="Arial Narrow" w:hAnsi="Arial Narrow" w:cs="Segoe UI Light"/>
          <w:sz w:val="28"/>
          <w:szCs w:val="28"/>
          <w:lang w:val="en-US"/>
        </w:rPr>
        <w:t>LE 5.</w:t>
      </w:r>
      <w:r w:rsidR="008528E2">
        <w:rPr>
          <w:rFonts w:ascii="Arial Narrow" w:hAnsi="Arial Narrow" w:cs="Segoe UI Light"/>
          <w:sz w:val="28"/>
          <w:szCs w:val="28"/>
          <w:lang w:val="en-US"/>
        </w:rPr>
        <w:t>2</w:t>
      </w:r>
      <w:r w:rsidR="00026762">
        <w:rPr>
          <w:rFonts w:ascii="Arial Narrow" w:hAnsi="Arial Narrow" w:cs="Segoe UI Light"/>
          <w:sz w:val="28"/>
          <w:szCs w:val="28"/>
          <w:lang w:val="en-US"/>
        </w:rPr>
        <w:t xml:space="preserve">3: </w:t>
      </w:r>
      <w:r w:rsidR="008528E2">
        <w:rPr>
          <w:rFonts w:ascii="Arial Narrow" w:hAnsi="Arial Narrow" w:cs="Segoe UI Light"/>
          <w:b/>
          <w:sz w:val="28"/>
          <w:szCs w:val="28"/>
          <w:lang w:val="en-US"/>
        </w:rPr>
        <w:t>Fibonacci Sequence</w:t>
      </w:r>
      <w:r w:rsidR="00026762">
        <w:rPr>
          <w:rFonts w:ascii="Arial Narrow" w:hAnsi="Arial Narrow" w:cs="Segoe UI Light"/>
          <w:b/>
          <w:sz w:val="28"/>
          <w:szCs w:val="28"/>
          <w:lang w:val="en-US"/>
        </w:rPr>
        <w:t xml:space="preserve"> (Flowchart)</w:t>
      </w:r>
    </w:p>
    <w:p w14:paraId="1AA2D67F" w14:textId="46EC48BE" w:rsidR="00F336D0" w:rsidRPr="008528E2" w:rsidRDefault="00F336D0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bookmarkStart w:id="0" w:name="_GoBack"/>
      <w:bookmarkEnd w:id="0"/>
    </w:p>
    <w:sectPr w:rsidR="00F336D0" w:rsidRPr="008528E2" w:rsidSect="00465575">
      <w:headerReference w:type="default" r:id="rId11"/>
      <w:footerReference w:type="default" r:id="rId12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5EA7E" w14:textId="77777777" w:rsidR="003D7343" w:rsidRDefault="003D7343" w:rsidP="001229E1">
      <w:r>
        <w:separator/>
      </w:r>
    </w:p>
  </w:endnote>
  <w:endnote w:type="continuationSeparator" w:id="0">
    <w:p w14:paraId="276576D8" w14:textId="77777777" w:rsidR="003D7343" w:rsidRDefault="003D7343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4B04" w14:textId="77777777" w:rsidR="003D7343" w:rsidRDefault="003D7343" w:rsidP="001229E1">
      <w:r>
        <w:separator/>
      </w:r>
    </w:p>
  </w:footnote>
  <w:footnote w:type="continuationSeparator" w:id="0">
    <w:p w14:paraId="2D3FF911" w14:textId="77777777" w:rsidR="003D7343" w:rsidRDefault="003D7343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CPE 1102L: Programming Logic and Design | Algorithm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1DE4"/>
    <w:multiLevelType w:val="multilevel"/>
    <w:tmpl w:val="D2A6A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958178D"/>
    <w:multiLevelType w:val="hybridMultilevel"/>
    <w:tmpl w:val="203ACBC0"/>
    <w:lvl w:ilvl="0" w:tplc="3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A406472"/>
    <w:multiLevelType w:val="multilevel"/>
    <w:tmpl w:val="70C6D4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B296201"/>
    <w:multiLevelType w:val="multilevel"/>
    <w:tmpl w:val="F1AAC51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29042B6"/>
    <w:multiLevelType w:val="multilevel"/>
    <w:tmpl w:val="01AC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4704E3D"/>
    <w:multiLevelType w:val="multilevel"/>
    <w:tmpl w:val="7E9454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6E353E"/>
    <w:multiLevelType w:val="multilevel"/>
    <w:tmpl w:val="819E0E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D864904"/>
    <w:multiLevelType w:val="hybridMultilevel"/>
    <w:tmpl w:val="9FF62E8C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7A74FA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021EB"/>
    <w:multiLevelType w:val="multilevel"/>
    <w:tmpl w:val="EA1E28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D6C4F4E"/>
    <w:multiLevelType w:val="multilevel"/>
    <w:tmpl w:val="62548A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0CF075C"/>
    <w:multiLevelType w:val="multilevel"/>
    <w:tmpl w:val="ECE6FA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3" w15:restartNumberingAfterBreak="0">
    <w:nsid w:val="4DA3372E"/>
    <w:multiLevelType w:val="hybridMultilevel"/>
    <w:tmpl w:val="ACDA93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064D9"/>
    <w:multiLevelType w:val="multilevel"/>
    <w:tmpl w:val="69764A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56750445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C2D90"/>
    <w:multiLevelType w:val="multilevel"/>
    <w:tmpl w:val="5D920B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3307529"/>
    <w:multiLevelType w:val="hybridMultilevel"/>
    <w:tmpl w:val="81AC21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C0BB7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B2C30"/>
    <w:multiLevelType w:val="multilevel"/>
    <w:tmpl w:val="D44AC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882007D"/>
    <w:multiLevelType w:val="multilevel"/>
    <w:tmpl w:val="D27A3B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694D701D"/>
    <w:multiLevelType w:val="multilevel"/>
    <w:tmpl w:val="D1C880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6DAD677F"/>
    <w:multiLevelType w:val="hybridMultilevel"/>
    <w:tmpl w:val="98E879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D2D69"/>
    <w:multiLevelType w:val="multilevel"/>
    <w:tmpl w:val="8D125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7D2E1D12"/>
    <w:multiLevelType w:val="multilevel"/>
    <w:tmpl w:val="ED56AE5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15"/>
  </w:num>
  <w:num w:numId="5">
    <w:abstractNumId w:val="5"/>
  </w:num>
  <w:num w:numId="6">
    <w:abstractNumId w:val="14"/>
  </w:num>
  <w:num w:numId="7">
    <w:abstractNumId w:val="21"/>
  </w:num>
  <w:num w:numId="8">
    <w:abstractNumId w:val="24"/>
  </w:num>
  <w:num w:numId="9">
    <w:abstractNumId w:val="7"/>
  </w:num>
  <w:num w:numId="10">
    <w:abstractNumId w:val="11"/>
  </w:num>
  <w:num w:numId="11">
    <w:abstractNumId w:val="16"/>
  </w:num>
  <w:num w:numId="12">
    <w:abstractNumId w:val="23"/>
  </w:num>
  <w:num w:numId="13">
    <w:abstractNumId w:val="22"/>
  </w:num>
  <w:num w:numId="14">
    <w:abstractNumId w:val="2"/>
  </w:num>
  <w:num w:numId="15">
    <w:abstractNumId w:val="1"/>
  </w:num>
  <w:num w:numId="16">
    <w:abstractNumId w:val="17"/>
  </w:num>
  <w:num w:numId="17">
    <w:abstractNumId w:val="8"/>
  </w:num>
  <w:num w:numId="18">
    <w:abstractNumId w:val="19"/>
  </w:num>
  <w:num w:numId="19">
    <w:abstractNumId w:val="10"/>
  </w:num>
  <w:num w:numId="20">
    <w:abstractNumId w:val="3"/>
  </w:num>
  <w:num w:numId="21">
    <w:abstractNumId w:val="6"/>
  </w:num>
  <w:num w:numId="22">
    <w:abstractNumId w:val="20"/>
  </w:num>
  <w:num w:numId="23">
    <w:abstractNumId w:val="12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024082"/>
    <w:rsid w:val="00026762"/>
    <w:rsid w:val="0003040E"/>
    <w:rsid w:val="0004073A"/>
    <w:rsid w:val="00044821"/>
    <w:rsid w:val="000820F2"/>
    <w:rsid w:val="000D1036"/>
    <w:rsid w:val="000D770C"/>
    <w:rsid w:val="00103CAE"/>
    <w:rsid w:val="001229E1"/>
    <w:rsid w:val="001252BF"/>
    <w:rsid w:val="001F0659"/>
    <w:rsid w:val="00231B3C"/>
    <w:rsid w:val="00240AA1"/>
    <w:rsid w:val="00247193"/>
    <w:rsid w:val="00260646"/>
    <w:rsid w:val="00282405"/>
    <w:rsid w:val="00302BBA"/>
    <w:rsid w:val="00385D1A"/>
    <w:rsid w:val="003D7343"/>
    <w:rsid w:val="0040329E"/>
    <w:rsid w:val="00465575"/>
    <w:rsid w:val="004A72DB"/>
    <w:rsid w:val="004B2A2F"/>
    <w:rsid w:val="00594802"/>
    <w:rsid w:val="005C08B1"/>
    <w:rsid w:val="005F6648"/>
    <w:rsid w:val="00631B7D"/>
    <w:rsid w:val="00632BF8"/>
    <w:rsid w:val="00674313"/>
    <w:rsid w:val="00734F93"/>
    <w:rsid w:val="0075796F"/>
    <w:rsid w:val="00797C60"/>
    <w:rsid w:val="007A7E1C"/>
    <w:rsid w:val="007B48A7"/>
    <w:rsid w:val="00820C76"/>
    <w:rsid w:val="008528E2"/>
    <w:rsid w:val="00883943"/>
    <w:rsid w:val="00941819"/>
    <w:rsid w:val="009612E6"/>
    <w:rsid w:val="00967AAB"/>
    <w:rsid w:val="00973A55"/>
    <w:rsid w:val="009835C0"/>
    <w:rsid w:val="00A45540"/>
    <w:rsid w:val="00A96FB2"/>
    <w:rsid w:val="00AA1C14"/>
    <w:rsid w:val="00AA56FE"/>
    <w:rsid w:val="00B55299"/>
    <w:rsid w:val="00C232F0"/>
    <w:rsid w:val="00C70F99"/>
    <w:rsid w:val="00C809B4"/>
    <w:rsid w:val="00CE0175"/>
    <w:rsid w:val="00CE22FB"/>
    <w:rsid w:val="00D06F91"/>
    <w:rsid w:val="00D23957"/>
    <w:rsid w:val="00D85766"/>
    <w:rsid w:val="00D93DA4"/>
    <w:rsid w:val="00DF4103"/>
    <w:rsid w:val="00E343BC"/>
    <w:rsid w:val="00E4176A"/>
    <w:rsid w:val="00E900F4"/>
    <w:rsid w:val="00E972A2"/>
    <w:rsid w:val="00EB37A2"/>
    <w:rsid w:val="00EB60C8"/>
    <w:rsid w:val="00EC0B19"/>
    <w:rsid w:val="00EC72CD"/>
    <w:rsid w:val="00F116EA"/>
    <w:rsid w:val="00F17122"/>
    <w:rsid w:val="00F336D0"/>
    <w:rsid w:val="00FA5095"/>
    <w:rsid w:val="00F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2BBF"/>
  <w15:chartTrackingRefBased/>
  <w15:docId w15:val="{75F7D1C5-0E1F-4518-84F8-FF03658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</Template>
  <TotalTime>1625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John Enrico Lauron</cp:lastModifiedBy>
  <cp:revision>26</cp:revision>
  <dcterms:created xsi:type="dcterms:W3CDTF">2020-09-15T07:22:00Z</dcterms:created>
  <dcterms:modified xsi:type="dcterms:W3CDTF">2023-10-19T13:52:00Z</dcterms:modified>
</cp:coreProperties>
</file>