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"/>
        <w:gridCol w:w="6414"/>
        <w:gridCol w:w="901"/>
        <w:gridCol w:w="2672"/>
      </w:tblGrid>
      <w:tr w:rsidR="00631B7D" w:rsidRPr="00465575" w14:paraId="7C11EFDD" w14:textId="77777777" w:rsidTr="00465575">
        <w:tc>
          <w:tcPr>
            <w:tcW w:w="467" w:type="pct"/>
          </w:tcPr>
          <w:p w14:paraId="6A2B8BBD" w14:textId="2440E08A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  <w:r w:rsidR="00B45671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911" w:type="pct"/>
          </w:tcPr>
          <w:p w14:paraId="239CB564" w14:textId="2647F082" w:rsidR="00631B7D" w:rsidRPr="00465575" w:rsidRDefault="00EA0BEA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 xml:space="preserve">Jeff Thomas Dotillos </w:t>
            </w:r>
            <w:r w:rsidR="00D42F58">
              <w:rPr>
                <w:rFonts w:ascii="Century Gothic" w:hAnsi="Century Gothic" w:cs="Segoe UI Light"/>
                <w:sz w:val="21"/>
                <w:szCs w:val="21"/>
                <w:lang w:val="en-US"/>
              </w:rPr>
              <w:t>&amp; John Enrico Lauron</w:t>
            </w:r>
          </w:p>
        </w:tc>
        <w:tc>
          <w:tcPr>
            <w:tcW w:w="409" w:type="pct"/>
          </w:tcPr>
          <w:p w14:paraId="4DE78E1A" w14:textId="70A4C870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47434DF1" w14:textId="7A5D2E45" w:rsidR="00631B7D" w:rsidRPr="00465575" w:rsidRDefault="00EA0BEA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 xml:space="preserve">November </w:t>
            </w:r>
            <w:r w:rsidR="00B45F3F">
              <w:rPr>
                <w:rFonts w:ascii="Century Gothic" w:hAnsi="Century Gothic" w:cs="Segoe UI Light"/>
                <w:sz w:val="21"/>
                <w:szCs w:val="21"/>
                <w:lang w:val="en-US"/>
              </w:rPr>
              <w:t>2</w:t>
            </w:r>
            <w:r w:rsidR="00D42F58">
              <w:rPr>
                <w:rFonts w:ascii="Century Gothic" w:hAnsi="Century Gothic" w:cs="Segoe UI Light"/>
                <w:sz w:val="21"/>
                <w:szCs w:val="21"/>
                <w:lang w:val="en-US"/>
              </w:rPr>
              <w:t>7</w:t>
            </w: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, 2023</w:t>
            </w:r>
          </w:p>
        </w:tc>
      </w:tr>
    </w:tbl>
    <w:p w14:paraId="40EDC4AB" w14:textId="7F44A434" w:rsidR="004B2A2F" w:rsidRDefault="004B2A2F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075C6A30" w14:textId="77777777" w:rsidR="00F336D0" w:rsidRDefault="00F336D0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283D64A4" w14:textId="66305507" w:rsidR="001F1E3A" w:rsidRDefault="00465575" w:rsidP="001F1E3A">
      <w:pPr>
        <w:pStyle w:val="Title"/>
        <w:jc w:val="center"/>
        <w:rPr>
          <w:sz w:val="44"/>
          <w:szCs w:val="44"/>
          <w:lang w:val="en-US"/>
        </w:rPr>
      </w:pPr>
      <w:r w:rsidRPr="00465575">
        <w:rPr>
          <w:sz w:val="44"/>
          <w:szCs w:val="44"/>
          <w:lang w:val="en-US"/>
        </w:rPr>
        <w:t xml:space="preserve">PRACTICE EXERCISE </w:t>
      </w:r>
      <w:r w:rsidR="00D42F58">
        <w:rPr>
          <w:sz w:val="44"/>
          <w:szCs w:val="44"/>
          <w:lang w:val="en-US"/>
        </w:rPr>
        <w:t>8</w:t>
      </w:r>
      <w:r w:rsidR="00B45F3F">
        <w:rPr>
          <w:sz w:val="44"/>
          <w:szCs w:val="44"/>
          <w:lang w:val="en-US"/>
        </w:rPr>
        <w:t>.1</w:t>
      </w:r>
    </w:p>
    <w:p w14:paraId="1DC9CB8C" w14:textId="100B72FA" w:rsidR="00B45F3F" w:rsidRPr="006A1C3A" w:rsidRDefault="00915EAC" w:rsidP="00B45F3F">
      <w:pPr>
        <w:rPr>
          <w:b/>
          <w:bCs/>
          <w:lang w:val="en-US"/>
        </w:rPr>
      </w:pPr>
      <w:r>
        <w:rPr>
          <w:rStyle w:val="Strong"/>
          <w:rFonts w:ascii="Lato" w:hAnsi="Lato"/>
          <w:color w:val="E67E23"/>
          <w:shd w:val="clear" w:color="auto" w:fill="FFFFFF"/>
        </w:rPr>
        <w:t>LE8_11 </w:t>
      </w:r>
      <w:r>
        <w:rPr>
          <w:rStyle w:val="Emphasis"/>
          <w:rFonts w:ascii="Lato" w:hAnsi="Lato"/>
          <w:b/>
          <w:bCs/>
          <w:color w:val="2D3B45"/>
          <w:shd w:val="clear" w:color="auto" w:fill="FFFFFF"/>
        </w:rPr>
        <w:t>Days of the Week.</w:t>
      </w:r>
      <w:r>
        <w:rPr>
          <w:rFonts w:ascii="Lato" w:hAnsi="Lato"/>
          <w:color w:val="2D3B45"/>
          <w:shd w:val="clear" w:color="auto" w:fill="FFFFFF"/>
        </w:rPr>
        <w:t> </w:t>
      </w:r>
    </w:p>
    <w:p w14:paraId="23E0D9CA" w14:textId="77777777" w:rsidR="00915EAC" w:rsidRDefault="00915EAC" w:rsidP="00B45F3F">
      <w:pPr>
        <w:rPr>
          <w:lang w:val="en-US"/>
        </w:rPr>
      </w:pPr>
    </w:p>
    <w:p w14:paraId="3A3C51E7" w14:textId="3791D900" w:rsidR="00915EAC" w:rsidRPr="00915EAC" w:rsidRDefault="00B042CB" w:rsidP="00B45F3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</w:t>
      </w:r>
      <w:r w:rsidR="00915EAC">
        <w:rPr>
          <w:b/>
          <w:bCs/>
          <w:lang w:val="en-US"/>
        </w:rPr>
        <w:t>ain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07027982" w14:textId="7A02473D" w:rsidR="00915EAC" w:rsidRDefault="00915EAC" w:rsidP="00B45F3F">
      <w:pPr>
        <w:rPr>
          <w:lang w:val="en-US"/>
        </w:rPr>
      </w:pPr>
      <w:r>
        <w:rPr>
          <w:lang w:val="en-US"/>
        </w:rPr>
        <w:t>START</w:t>
      </w:r>
    </w:p>
    <w:p w14:paraId="2E313A6E" w14:textId="23FFDCFA" w:rsidR="00915EAC" w:rsidRDefault="00915EAC" w:rsidP="00915EA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dayNumber</w:t>
      </w:r>
      <w:proofErr w:type="spellEnd"/>
      <w:r>
        <w:rPr>
          <w:lang w:val="en-US"/>
        </w:rPr>
        <w:t xml:space="preserve"> as int and *</w:t>
      </w:r>
      <w:proofErr w:type="spellStart"/>
      <w:r>
        <w:rPr>
          <w:lang w:val="en-US"/>
        </w:rPr>
        <w:t>dayName</w:t>
      </w:r>
      <w:proofErr w:type="spellEnd"/>
      <w:r>
        <w:rPr>
          <w:lang w:val="en-US"/>
        </w:rPr>
        <w:t xml:space="preserve"> as char</w:t>
      </w:r>
    </w:p>
    <w:p w14:paraId="4038811A" w14:textId="009628B0" w:rsidR="00915EAC" w:rsidRDefault="00915EAC" w:rsidP="00915EA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PROMPT and GET the day number, </w:t>
      </w:r>
      <w:proofErr w:type="spellStart"/>
      <w:r>
        <w:rPr>
          <w:lang w:val="en-US"/>
        </w:rPr>
        <w:t>dayNumber</w:t>
      </w:r>
      <w:proofErr w:type="spellEnd"/>
      <w:r>
        <w:rPr>
          <w:lang w:val="en-US"/>
        </w:rPr>
        <w:t xml:space="preserve"> </w:t>
      </w:r>
    </w:p>
    <w:p w14:paraId="4DC4948E" w14:textId="63E90104" w:rsidR="00915EAC" w:rsidRDefault="00915EAC" w:rsidP="00915EA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CALL module </w:t>
      </w:r>
      <w:proofErr w:type="spellStart"/>
      <w:r>
        <w:rPr>
          <w:lang w:val="en-US"/>
        </w:rPr>
        <w:t>daysWeek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dayName</w:t>
      </w:r>
      <w:proofErr w:type="spellEnd"/>
    </w:p>
    <w:p w14:paraId="25E0D1BB" w14:textId="5EEBB6BF" w:rsidR="00915EAC" w:rsidRPr="00915EAC" w:rsidRDefault="00915EAC" w:rsidP="00915EA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DISPLAY the day of the week, </w:t>
      </w:r>
      <w:proofErr w:type="spellStart"/>
      <w:r>
        <w:rPr>
          <w:lang w:val="en-US"/>
        </w:rPr>
        <w:t>dayName</w:t>
      </w:r>
      <w:proofErr w:type="spellEnd"/>
    </w:p>
    <w:p w14:paraId="2D3B4B13" w14:textId="7318B730" w:rsidR="00915EAC" w:rsidRDefault="00915EAC" w:rsidP="00B45F3F">
      <w:pPr>
        <w:rPr>
          <w:lang w:val="en-US"/>
        </w:rPr>
      </w:pPr>
      <w:r>
        <w:rPr>
          <w:lang w:val="en-US"/>
        </w:rPr>
        <w:t>END</w:t>
      </w:r>
    </w:p>
    <w:p w14:paraId="183A9960" w14:textId="77777777" w:rsidR="00915EAC" w:rsidRDefault="00915EAC" w:rsidP="00B45F3F">
      <w:pPr>
        <w:rPr>
          <w:lang w:val="en-US"/>
        </w:rPr>
      </w:pPr>
    </w:p>
    <w:p w14:paraId="6D795BD5" w14:textId="5C7BF08C" w:rsidR="00915EAC" w:rsidRDefault="00915EAC" w:rsidP="00B45F3F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daysWeek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int </w:t>
      </w:r>
      <w:proofErr w:type="spellStart"/>
      <w:r>
        <w:rPr>
          <w:b/>
          <w:bCs/>
          <w:lang w:val="en-US"/>
        </w:rPr>
        <w:t>dayNumber</w:t>
      </w:r>
      <w:proofErr w:type="spellEnd"/>
      <w:r>
        <w:rPr>
          <w:b/>
          <w:bCs/>
          <w:lang w:val="en-US"/>
        </w:rPr>
        <w:t>)</w:t>
      </w:r>
    </w:p>
    <w:p w14:paraId="2BF42B5F" w14:textId="0AD4CF69" w:rsidR="00915EAC" w:rsidRDefault="00915EAC" w:rsidP="00B45F3F">
      <w:pPr>
        <w:rPr>
          <w:lang w:val="en-US"/>
        </w:rPr>
      </w:pPr>
      <w:r>
        <w:rPr>
          <w:lang w:val="en-US"/>
        </w:rPr>
        <w:t>START</w:t>
      </w:r>
    </w:p>
    <w:p w14:paraId="75AD29A5" w14:textId="20178F2B" w:rsidR="00915EAC" w:rsidRDefault="00915EAC" w:rsidP="00915EA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INITIALIZE *</w:t>
      </w:r>
      <w:proofErr w:type="spellStart"/>
      <w:r>
        <w:rPr>
          <w:lang w:val="en-US"/>
        </w:rPr>
        <w:t>dayName</w:t>
      </w:r>
      <w:proofErr w:type="spellEnd"/>
      <w:r>
        <w:rPr>
          <w:lang w:val="en-US"/>
        </w:rPr>
        <w:t xml:space="preserve"> as char</w:t>
      </w:r>
    </w:p>
    <w:p w14:paraId="13050CB1" w14:textId="1FCC2F48" w:rsidR="00915EAC" w:rsidRDefault="00915EAC" w:rsidP="00915EA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SET char *</w:t>
      </w:r>
      <w:proofErr w:type="gramStart"/>
      <w:r>
        <w:rPr>
          <w:lang w:val="en-US"/>
        </w:rPr>
        <w:t>days[</w:t>
      </w:r>
      <w:proofErr w:type="gramEnd"/>
      <w:r>
        <w:rPr>
          <w:lang w:val="en-US"/>
        </w:rPr>
        <w:t>7] as “Monday”, “Tuesday”, “Wednesday”, “Thursday”, “Friday”, “Saturday”, and “ SUNDAY</w:t>
      </w:r>
    </w:p>
    <w:p w14:paraId="360E8AB9" w14:textId="18360AC2" w:rsidR="00915EAC" w:rsidRDefault="00915EAC" w:rsidP="00915EA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dayName</w:t>
      </w:r>
      <w:proofErr w:type="spellEnd"/>
      <w:r>
        <w:rPr>
          <w:lang w:val="en-US"/>
        </w:rPr>
        <w:t xml:space="preserve"> is equals to </w:t>
      </w:r>
      <w:proofErr w:type="spellStart"/>
      <w:r>
        <w:rPr>
          <w:lang w:val="en-US"/>
        </w:rPr>
        <w:t>dayNumber</w:t>
      </w:r>
      <w:proofErr w:type="spellEnd"/>
      <w:r>
        <w:rPr>
          <w:lang w:val="en-US"/>
        </w:rPr>
        <w:t xml:space="preserve"> &lt;1 or </w:t>
      </w:r>
      <w:proofErr w:type="spellStart"/>
      <w:r>
        <w:rPr>
          <w:lang w:val="en-US"/>
        </w:rPr>
        <w:t>dayNumber</w:t>
      </w:r>
      <w:proofErr w:type="spellEnd"/>
      <w:r>
        <w:rPr>
          <w:lang w:val="en-US"/>
        </w:rPr>
        <w:t xml:space="preserve"> &gt;7</w:t>
      </w:r>
    </w:p>
    <w:p w14:paraId="4955C3F8" w14:textId="4C7B7CEA" w:rsidR="00B042CB" w:rsidRDefault="003E6240" w:rsidP="00B042CB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DISPLAY “INVALID”</w:t>
      </w:r>
    </w:p>
    <w:p w14:paraId="61950022" w14:textId="282FDD85" w:rsidR="00B042CB" w:rsidRDefault="00B042CB" w:rsidP="00B042C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ELSE</w:t>
      </w:r>
    </w:p>
    <w:p w14:paraId="09EFB386" w14:textId="77777777" w:rsidR="003E6240" w:rsidRDefault="003E6240" w:rsidP="003E6240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dayNumber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dayName</w:t>
      </w:r>
      <w:proofErr w:type="spellEnd"/>
    </w:p>
    <w:p w14:paraId="18C0CB5C" w14:textId="3E9DBB8C" w:rsidR="00B042CB" w:rsidRPr="00915EAC" w:rsidRDefault="00B042CB" w:rsidP="00B042C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ENDIF </w:t>
      </w:r>
    </w:p>
    <w:p w14:paraId="58FF1186" w14:textId="6437460E" w:rsidR="00915EAC" w:rsidRPr="00915EAC" w:rsidRDefault="00915EAC" w:rsidP="00B45F3F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dayName</w:t>
      </w:r>
      <w:proofErr w:type="spellEnd"/>
    </w:p>
    <w:p w14:paraId="5ACA4EDA" w14:textId="77777777" w:rsidR="00B45F3F" w:rsidRDefault="00B45F3F" w:rsidP="00B45F3F">
      <w:pPr>
        <w:rPr>
          <w:lang w:val="en-US"/>
        </w:rPr>
      </w:pPr>
    </w:p>
    <w:p w14:paraId="381FA0F0" w14:textId="77777777" w:rsidR="006A1C3A" w:rsidRDefault="006A1C3A">
      <w:pPr>
        <w:rPr>
          <w:rStyle w:val="Strong"/>
          <w:rFonts w:ascii="Lato" w:hAnsi="Lato"/>
          <w:color w:val="E67E23"/>
          <w:shd w:val="clear" w:color="auto" w:fill="FFFFFF"/>
        </w:rPr>
      </w:pPr>
      <w:r>
        <w:rPr>
          <w:rStyle w:val="Strong"/>
          <w:rFonts w:ascii="Lato" w:hAnsi="Lato"/>
          <w:color w:val="E67E23"/>
          <w:shd w:val="clear" w:color="auto" w:fill="FFFFFF"/>
        </w:rPr>
        <w:br w:type="page"/>
      </w:r>
    </w:p>
    <w:p w14:paraId="151ADFC4" w14:textId="68AFB780" w:rsidR="00B042CB" w:rsidRDefault="00B042CB" w:rsidP="00B45F3F">
      <w:pPr>
        <w:rPr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E67E23"/>
          <w:shd w:val="clear" w:color="auto" w:fill="FFFFFF"/>
        </w:rPr>
        <w:lastRenderedPageBreak/>
        <w:t>LE8_12 </w:t>
      </w:r>
      <w:r>
        <w:rPr>
          <w:rStyle w:val="Strong"/>
          <w:rFonts w:ascii="Lato" w:hAnsi="Lato"/>
          <w:i/>
          <w:iCs/>
          <w:color w:val="2D3B45"/>
          <w:shd w:val="clear" w:color="auto" w:fill="FFFFFF"/>
        </w:rPr>
        <w:t>Search Element.</w:t>
      </w:r>
    </w:p>
    <w:p w14:paraId="6BDAA0B6" w14:textId="77777777" w:rsidR="006A1C3A" w:rsidRDefault="006A1C3A" w:rsidP="00B45F3F">
      <w:pPr>
        <w:rPr>
          <w:rFonts w:ascii="Lato" w:hAnsi="Lato"/>
          <w:color w:val="2D3B45"/>
          <w:shd w:val="clear" w:color="auto" w:fill="FFFFFF"/>
        </w:rPr>
      </w:pPr>
    </w:p>
    <w:p w14:paraId="0283FE21" w14:textId="341614C2" w:rsidR="00B042CB" w:rsidRDefault="00B042CB" w:rsidP="00B45F3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main(</w:t>
      </w:r>
      <w:proofErr w:type="gramEnd"/>
      <w:r>
        <w:rPr>
          <w:b/>
          <w:bCs/>
          <w:lang w:val="en-US"/>
        </w:rPr>
        <w:t>)</w:t>
      </w:r>
    </w:p>
    <w:p w14:paraId="3100118B" w14:textId="6F529EF0" w:rsidR="003E6240" w:rsidRDefault="003E6240" w:rsidP="00B45F3F">
      <w:pPr>
        <w:rPr>
          <w:lang w:val="en-US"/>
        </w:rPr>
      </w:pPr>
      <w:r>
        <w:rPr>
          <w:lang w:val="en-US"/>
        </w:rPr>
        <w:t>START</w:t>
      </w:r>
    </w:p>
    <w:p w14:paraId="093055C9" w14:textId="32B44CDB" w:rsidR="003E6240" w:rsidRDefault="003E6240" w:rsidP="003E624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indexFinder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numSearched</w:t>
      </w:r>
      <w:proofErr w:type="spellEnd"/>
      <w:r>
        <w:rPr>
          <w:lang w:val="en-US"/>
        </w:rPr>
        <w:t xml:space="preserve"> as int </w:t>
      </w:r>
    </w:p>
    <w:p w14:paraId="5FEC5ACE" w14:textId="22020B8A" w:rsidR="003E6240" w:rsidRDefault="003E6240" w:rsidP="003E624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PROMPT and GET the number of entries, </w:t>
      </w:r>
      <w:proofErr w:type="spellStart"/>
      <w:r>
        <w:rPr>
          <w:lang w:val="en-US"/>
        </w:rPr>
        <w:t>numEntries</w:t>
      </w:r>
      <w:proofErr w:type="spellEnd"/>
    </w:p>
    <w:p w14:paraId="58553076" w14:textId="44637893" w:rsidR="003E6240" w:rsidRDefault="003E6240" w:rsidP="003E624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>]</w:t>
      </w:r>
    </w:p>
    <w:p w14:paraId="5000F85D" w14:textId="3CA148A5" w:rsidR="003E6240" w:rsidRDefault="003E6240" w:rsidP="003E624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BA5A44">
        <w:rPr>
          <w:lang w:val="en-US"/>
        </w:rPr>
        <w:t>=</w:t>
      </w:r>
      <w:r>
        <w:rPr>
          <w:lang w:val="en-US"/>
        </w:rPr>
        <w:t xml:space="preserve"> 0</w:t>
      </w:r>
      <w:r w:rsidR="00BA5A44">
        <w:rPr>
          <w:lang w:val="en-US"/>
        </w:rPr>
        <w:t xml:space="preserve">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 </w:t>
      </w:r>
      <w:r w:rsidR="00294034">
        <w:rPr>
          <w:lang w:val="en-US"/>
        </w:rPr>
        <w:t>by 1</w:t>
      </w:r>
    </w:p>
    <w:p w14:paraId="450B69BF" w14:textId="2ADDBD0E" w:rsidR="003E6240" w:rsidRDefault="005C51DB" w:rsidP="005C51DB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PROMPT and GET a number, 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A28D0C4" w14:textId="458AC2BE" w:rsid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 w:rsidRPr="005C51DB">
        <w:rPr>
          <w:lang w:val="en-US"/>
        </w:rPr>
        <w:t>ENDFOR</w:t>
      </w:r>
    </w:p>
    <w:p w14:paraId="24030E02" w14:textId="4EB39061" w:rsid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PROMPT and GET search data, </w:t>
      </w:r>
      <w:proofErr w:type="spellStart"/>
      <w:r>
        <w:rPr>
          <w:lang w:val="en-US"/>
        </w:rPr>
        <w:t>numSearched</w:t>
      </w:r>
      <w:proofErr w:type="spellEnd"/>
    </w:p>
    <w:p w14:paraId="53ACF928" w14:textId="2A312E5B" w:rsid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CALL module </w:t>
      </w:r>
      <w:proofErr w:type="spellStart"/>
      <w:proofErr w:type="gramStart"/>
      <w:r>
        <w:rPr>
          <w:lang w:val="en-US"/>
        </w:rPr>
        <w:t>indexSearch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numArray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numSearched</w:t>
      </w:r>
      <w:proofErr w:type="spellEnd"/>
      <w:r>
        <w:rPr>
          <w:lang w:val="en-US"/>
        </w:rPr>
        <w:t>)</w:t>
      </w:r>
    </w:p>
    <w:p w14:paraId="2028FD00" w14:textId="164E5A35" w:rsid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indexFinder</w:t>
      </w:r>
      <w:proofErr w:type="spellEnd"/>
      <w:r>
        <w:rPr>
          <w:lang w:val="en-US"/>
        </w:rPr>
        <w:t xml:space="preserve"> &gt;= 0</w:t>
      </w:r>
    </w:p>
    <w:p w14:paraId="0791CC18" w14:textId="32239154" w:rsidR="005C51DB" w:rsidRDefault="005C51DB" w:rsidP="005C51DB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DISPLAY “FOUND in Index, </w:t>
      </w:r>
      <w:proofErr w:type="spellStart"/>
      <w:r>
        <w:rPr>
          <w:lang w:val="en-US"/>
        </w:rPr>
        <w:t>indexFinder</w:t>
      </w:r>
      <w:proofErr w:type="spellEnd"/>
      <w:r>
        <w:rPr>
          <w:lang w:val="en-US"/>
        </w:rPr>
        <w:t xml:space="preserve"> </w:t>
      </w:r>
    </w:p>
    <w:p w14:paraId="0F0446FA" w14:textId="2D27BB2A" w:rsid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ELSE </w:t>
      </w:r>
    </w:p>
    <w:p w14:paraId="15E95E96" w14:textId="3C599533" w:rsidR="005C51DB" w:rsidRDefault="005C51DB" w:rsidP="005C51DB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DISPLAY “NOT FOUND”</w:t>
      </w:r>
    </w:p>
    <w:p w14:paraId="63A14178" w14:textId="3CD0E66D" w:rsidR="005C51DB" w:rsidRPr="005C51DB" w:rsidRDefault="005C51DB" w:rsidP="005C51D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ENDIF </w:t>
      </w:r>
    </w:p>
    <w:p w14:paraId="261ABA79" w14:textId="682E8737" w:rsidR="003E6240" w:rsidRDefault="003E6240" w:rsidP="00B45F3F">
      <w:pPr>
        <w:rPr>
          <w:lang w:val="en-US"/>
        </w:rPr>
      </w:pPr>
      <w:r>
        <w:rPr>
          <w:lang w:val="en-US"/>
        </w:rPr>
        <w:t>END</w:t>
      </w:r>
    </w:p>
    <w:p w14:paraId="4B35D713" w14:textId="77777777" w:rsidR="001F1E57" w:rsidRDefault="001F1E57" w:rsidP="00B45F3F">
      <w:pPr>
        <w:rPr>
          <w:lang w:val="en-US"/>
        </w:rPr>
      </w:pPr>
    </w:p>
    <w:p w14:paraId="7AFEDB8B" w14:textId="36547F5B" w:rsidR="001F1E57" w:rsidRDefault="001F1E57" w:rsidP="00B45F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Int </w:t>
      </w:r>
      <w:proofErr w:type="spellStart"/>
      <w:proofErr w:type="gramStart"/>
      <w:r>
        <w:rPr>
          <w:b/>
          <w:bCs/>
          <w:lang w:val="en-US"/>
        </w:rPr>
        <w:t>indexSearch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int *</w:t>
      </w:r>
      <w:proofErr w:type="spellStart"/>
      <w:r>
        <w:rPr>
          <w:b/>
          <w:bCs/>
          <w:lang w:val="en-US"/>
        </w:rPr>
        <w:t>numArray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numEntries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numSearch</w:t>
      </w:r>
      <w:proofErr w:type="spellEnd"/>
      <w:r>
        <w:rPr>
          <w:b/>
          <w:bCs/>
          <w:lang w:val="en-US"/>
        </w:rPr>
        <w:t>)</w:t>
      </w:r>
    </w:p>
    <w:p w14:paraId="2B03C6BD" w14:textId="7AE3A60A" w:rsidR="001F1E57" w:rsidRDefault="001F1E57" w:rsidP="00B45F3F">
      <w:pPr>
        <w:rPr>
          <w:lang w:val="en-US"/>
        </w:rPr>
      </w:pPr>
      <w:r>
        <w:rPr>
          <w:lang w:val="en-US"/>
        </w:rPr>
        <w:t>START</w:t>
      </w:r>
    </w:p>
    <w:p w14:paraId="7E515F97" w14:textId="643FE9B9" w:rsidR="001F1E57" w:rsidRDefault="001F1E57" w:rsidP="001F1E5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INITIALIZE j as 0 and index equals to -1</w:t>
      </w:r>
    </w:p>
    <w:p w14:paraId="4D08C379" w14:textId="72010128" w:rsidR="001F1E57" w:rsidRDefault="001F1E57" w:rsidP="001F1E5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DO</w:t>
      </w:r>
    </w:p>
    <w:p w14:paraId="09A46B0B" w14:textId="168381DC" w:rsidR="001F1E57" w:rsidRDefault="001F1E57" w:rsidP="001F1E5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IF (*(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 xml:space="preserve"> + j) equals </w:t>
      </w:r>
      <w:proofErr w:type="spellStart"/>
      <w:r>
        <w:rPr>
          <w:lang w:val="en-US"/>
        </w:rPr>
        <w:t>numSearch</w:t>
      </w:r>
      <w:proofErr w:type="spellEnd"/>
    </w:p>
    <w:p w14:paraId="6FCAA49B" w14:textId="3357F1C2" w:rsidR="001F1E57" w:rsidRDefault="001F1E57" w:rsidP="001F1E5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SET index as j</w:t>
      </w:r>
    </w:p>
    <w:p w14:paraId="428F09F1" w14:textId="558D765E" w:rsidR="001F1E57" w:rsidRPr="001F1E57" w:rsidRDefault="001F1E57" w:rsidP="001F1E5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WHILE j&lt;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 and index &lt;0</w:t>
      </w:r>
    </w:p>
    <w:p w14:paraId="617A55F4" w14:textId="00E4F318" w:rsidR="001F1E57" w:rsidRDefault="001F1E57" w:rsidP="00B45F3F">
      <w:pPr>
        <w:rPr>
          <w:lang w:val="en-US"/>
        </w:rPr>
      </w:pPr>
      <w:r>
        <w:rPr>
          <w:lang w:val="en-US"/>
        </w:rPr>
        <w:t>RETURN index</w:t>
      </w:r>
    </w:p>
    <w:p w14:paraId="1C29179E" w14:textId="77777777" w:rsidR="001F1E57" w:rsidRDefault="001F1E57" w:rsidP="00B45F3F">
      <w:pPr>
        <w:rPr>
          <w:lang w:val="en-US"/>
        </w:rPr>
      </w:pPr>
    </w:p>
    <w:p w14:paraId="02184A00" w14:textId="77777777" w:rsidR="006A1C3A" w:rsidRDefault="006A1C3A">
      <w:pPr>
        <w:rPr>
          <w:rStyle w:val="Strong"/>
          <w:rFonts w:ascii="Lato" w:eastAsia="Times New Roman" w:hAnsi="Lato" w:cs="Times New Roman"/>
          <w:color w:val="E67E23"/>
          <w:lang w:eastAsia="en-PH"/>
        </w:rPr>
      </w:pPr>
      <w:r>
        <w:rPr>
          <w:rStyle w:val="Strong"/>
          <w:rFonts w:ascii="Lato" w:hAnsi="Lato"/>
          <w:color w:val="E67E23"/>
        </w:rPr>
        <w:br w:type="page"/>
      </w:r>
    </w:p>
    <w:p w14:paraId="4178FEF4" w14:textId="306DDF32" w:rsidR="00BA5A44" w:rsidRPr="00BA5A44" w:rsidRDefault="00BA5A44" w:rsidP="00BA5A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bookmarkStart w:id="0" w:name="_GoBack"/>
      <w:bookmarkEnd w:id="0"/>
      <w:r>
        <w:rPr>
          <w:rStyle w:val="Strong"/>
          <w:rFonts w:ascii="Lato" w:hAnsi="Lato"/>
          <w:color w:val="E67E23"/>
        </w:rPr>
        <w:lastRenderedPageBreak/>
        <w:t>LE8_13 </w:t>
      </w:r>
      <w:r>
        <w:rPr>
          <w:rStyle w:val="Strong"/>
          <w:rFonts w:ascii="Lato" w:hAnsi="Lato"/>
          <w:i/>
          <w:iCs/>
          <w:color w:val="2D3B45"/>
        </w:rPr>
        <w:t>Maximum Number.</w:t>
      </w:r>
    </w:p>
    <w:p w14:paraId="787616F5" w14:textId="35DEBFA7" w:rsidR="001F1E57" w:rsidRDefault="00BA5A44" w:rsidP="00B45F3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main(</w:t>
      </w:r>
      <w:proofErr w:type="gramEnd"/>
      <w:r>
        <w:rPr>
          <w:b/>
          <w:bCs/>
          <w:lang w:val="en-US"/>
        </w:rPr>
        <w:t>)</w:t>
      </w:r>
    </w:p>
    <w:p w14:paraId="54F2FBF4" w14:textId="64A09A60" w:rsidR="00BA5A44" w:rsidRDefault="00BA5A44" w:rsidP="00B45F3F">
      <w:pPr>
        <w:rPr>
          <w:lang w:val="en-US"/>
        </w:rPr>
      </w:pPr>
      <w:r>
        <w:rPr>
          <w:lang w:val="en-US"/>
        </w:rPr>
        <w:t>START</w:t>
      </w:r>
    </w:p>
    <w:p w14:paraId="7DFB77E2" w14:textId="2ABC9582" w:rsidR="00BA5A44" w:rsidRDefault="00BA5A44" w:rsidP="00BA5A4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maximumNumber</w:t>
      </w:r>
      <w:proofErr w:type="spellEnd"/>
      <w:r>
        <w:rPr>
          <w:lang w:val="en-US"/>
        </w:rPr>
        <w:t xml:space="preserve"> as int </w:t>
      </w:r>
    </w:p>
    <w:p w14:paraId="307955A8" w14:textId="490B9917" w:rsidR="00BA5A44" w:rsidRDefault="00BA5A44" w:rsidP="00BA5A4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PROMPT and GET the number of entries, </w:t>
      </w:r>
      <w:proofErr w:type="spellStart"/>
      <w:r>
        <w:rPr>
          <w:lang w:val="en-US"/>
        </w:rPr>
        <w:t>numEntries</w:t>
      </w:r>
      <w:proofErr w:type="spellEnd"/>
    </w:p>
    <w:p w14:paraId="6B247AAC" w14:textId="2E867A29" w:rsidR="00BA5A44" w:rsidRDefault="00BA5A44" w:rsidP="00BA5A4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>]</w:t>
      </w:r>
    </w:p>
    <w:p w14:paraId="1714FD5C" w14:textId="6E2D19C0" w:rsidR="00BA5A44" w:rsidRDefault="00BA5A44" w:rsidP="00BA5A44">
      <w:pPr>
        <w:pStyle w:val="ListParagraph"/>
        <w:numPr>
          <w:ilvl w:val="0"/>
          <w:numId w:val="36"/>
        </w:numPr>
        <w:rPr>
          <w:lang w:val="en-US"/>
        </w:rPr>
      </w:pPr>
      <w:proofErr w:type="gramStart"/>
      <w:r>
        <w:rPr>
          <w:lang w:val="en-US"/>
        </w:rPr>
        <w:t xml:space="preserve">FOR 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0 to 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 by 1</w:t>
      </w:r>
    </w:p>
    <w:p w14:paraId="582D1E6B" w14:textId="1EE6229E" w:rsidR="00EE644F" w:rsidRDefault="00EE644F" w:rsidP="00EE644F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PROMPT and GET number, 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B560AB9" w14:textId="2FD6E366" w:rsidR="00EE644F" w:rsidRDefault="00EE644F" w:rsidP="00EE644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CALL module </w:t>
      </w:r>
      <w:proofErr w:type="spellStart"/>
      <w:proofErr w:type="gramStart"/>
      <w:r>
        <w:rPr>
          <w:lang w:val="en-US"/>
        </w:rPr>
        <w:t>maximumSearch</w:t>
      </w:r>
      <w:proofErr w:type="spellEnd"/>
      <w:r w:rsidR="00294034">
        <w:rPr>
          <w:lang w:val="en-US"/>
        </w:rPr>
        <w:t>(</w:t>
      </w:r>
      <w:proofErr w:type="spellStart"/>
      <w:proofErr w:type="gramEnd"/>
      <w:r w:rsidR="00294034">
        <w:rPr>
          <w:lang w:val="en-US"/>
        </w:rPr>
        <w:t>numArray</w:t>
      </w:r>
      <w:proofErr w:type="spellEnd"/>
      <w:r w:rsidR="00294034">
        <w:rPr>
          <w:lang w:val="en-US"/>
        </w:rPr>
        <w:t xml:space="preserve">, </w:t>
      </w:r>
      <w:proofErr w:type="spellStart"/>
      <w:r w:rsidR="00294034">
        <w:rPr>
          <w:lang w:val="en-US"/>
        </w:rPr>
        <w:t>numEntries</w:t>
      </w:r>
      <w:proofErr w:type="spellEnd"/>
      <w:r w:rsidR="00294034">
        <w:rPr>
          <w:lang w:val="en-US"/>
        </w:rPr>
        <w:t>)</w:t>
      </w:r>
    </w:p>
    <w:p w14:paraId="32CB82FD" w14:textId="6D978D5B" w:rsidR="00294034" w:rsidRPr="00BA5A44" w:rsidRDefault="00294034" w:rsidP="00EE644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DISPLAY the maximum number, </w:t>
      </w:r>
      <w:proofErr w:type="spellStart"/>
      <w:r>
        <w:rPr>
          <w:lang w:val="en-US"/>
        </w:rPr>
        <w:t>maximumNumber</w:t>
      </w:r>
      <w:proofErr w:type="spellEnd"/>
      <w:r>
        <w:rPr>
          <w:lang w:val="en-US"/>
        </w:rPr>
        <w:t xml:space="preserve"> </w:t>
      </w:r>
    </w:p>
    <w:p w14:paraId="07102A7E" w14:textId="0B10FEB0" w:rsidR="00294034" w:rsidRDefault="00BA5A44" w:rsidP="00294034">
      <w:pPr>
        <w:rPr>
          <w:lang w:val="en-US"/>
        </w:rPr>
      </w:pPr>
      <w:r>
        <w:rPr>
          <w:lang w:val="en-US"/>
        </w:rPr>
        <w:t>END</w:t>
      </w:r>
    </w:p>
    <w:p w14:paraId="0400BD8B" w14:textId="77777777" w:rsidR="00294034" w:rsidRDefault="00294034" w:rsidP="00294034">
      <w:pPr>
        <w:rPr>
          <w:lang w:val="en-US"/>
        </w:rPr>
      </w:pPr>
    </w:p>
    <w:p w14:paraId="255EFCEC" w14:textId="5317E6FA" w:rsidR="00294034" w:rsidRDefault="00294034" w:rsidP="0029403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int </w:t>
      </w:r>
      <w:proofErr w:type="spellStart"/>
      <w:proofErr w:type="gramStart"/>
      <w:r>
        <w:rPr>
          <w:b/>
          <w:bCs/>
          <w:lang w:val="en-US"/>
        </w:rPr>
        <w:t>maximumSearch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int *</w:t>
      </w:r>
      <w:proofErr w:type="spellStart"/>
      <w:r>
        <w:rPr>
          <w:b/>
          <w:bCs/>
          <w:lang w:val="en-US"/>
        </w:rPr>
        <w:t>numArray</w:t>
      </w:r>
      <w:proofErr w:type="spellEnd"/>
      <w:r>
        <w:rPr>
          <w:b/>
          <w:bCs/>
          <w:lang w:val="en-US"/>
        </w:rPr>
        <w:t xml:space="preserve">, int </w:t>
      </w:r>
      <w:proofErr w:type="spellStart"/>
      <w:r>
        <w:rPr>
          <w:b/>
          <w:bCs/>
          <w:lang w:val="en-US"/>
        </w:rPr>
        <w:t>numEntries</w:t>
      </w:r>
      <w:proofErr w:type="spellEnd"/>
      <w:r>
        <w:rPr>
          <w:b/>
          <w:bCs/>
          <w:lang w:val="en-US"/>
        </w:rPr>
        <w:t>)</w:t>
      </w:r>
    </w:p>
    <w:p w14:paraId="73E9C804" w14:textId="44FA809B" w:rsidR="00294034" w:rsidRDefault="00294034" w:rsidP="00294034">
      <w:pPr>
        <w:rPr>
          <w:lang w:val="en-US"/>
        </w:rPr>
      </w:pPr>
      <w:r>
        <w:rPr>
          <w:lang w:val="en-US"/>
        </w:rPr>
        <w:t>START</w:t>
      </w:r>
    </w:p>
    <w:p w14:paraId="6E11A7EB" w14:textId="041C2490" w:rsidR="00294034" w:rsidRDefault="00294034" w:rsidP="0029403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SET max=*</w:t>
      </w:r>
      <w:proofErr w:type="spellStart"/>
      <w:r>
        <w:rPr>
          <w:lang w:val="en-US"/>
        </w:rPr>
        <w:t>numArray</w:t>
      </w:r>
      <w:proofErr w:type="spellEnd"/>
    </w:p>
    <w:p w14:paraId="68231995" w14:textId="729901A1" w:rsidR="00294034" w:rsidRDefault="00294034" w:rsidP="0029403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j&lt;</w:t>
      </w:r>
      <w:proofErr w:type="spellStart"/>
      <w:r>
        <w:rPr>
          <w:lang w:val="en-US"/>
        </w:rPr>
        <w:t>numEntries</w:t>
      </w:r>
      <w:proofErr w:type="spellEnd"/>
      <w:r>
        <w:rPr>
          <w:lang w:val="en-US"/>
        </w:rPr>
        <w:t xml:space="preserve"> by 1</w:t>
      </w:r>
    </w:p>
    <w:p w14:paraId="28348D35" w14:textId="4C442A63" w:rsidR="00294034" w:rsidRDefault="00294034" w:rsidP="0029403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IF (*(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 xml:space="preserve"> + j) &gt; max) </w:t>
      </w:r>
    </w:p>
    <w:p w14:paraId="44A36AC7" w14:textId="0AEF72D5" w:rsidR="00294034" w:rsidRDefault="00294034" w:rsidP="00294034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SET max =*(</w:t>
      </w:r>
      <w:proofErr w:type="spellStart"/>
      <w:r>
        <w:rPr>
          <w:lang w:val="en-US"/>
        </w:rPr>
        <w:t>numArray</w:t>
      </w:r>
      <w:proofErr w:type="spellEnd"/>
      <w:r>
        <w:rPr>
          <w:lang w:val="en-US"/>
        </w:rPr>
        <w:t xml:space="preserve"> + j) </w:t>
      </w:r>
    </w:p>
    <w:p w14:paraId="06411C83" w14:textId="210D4C58" w:rsidR="00294034" w:rsidRDefault="00294034" w:rsidP="00294034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ENDIF</w:t>
      </w:r>
    </w:p>
    <w:p w14:paraId="46678BB2" w14:textId="5BC20D9C" w:rsidR="00294034" w:rsidRPr="00294034" w:rsidRDefault="00294034" w:rsidP="0029403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ENDFOR </w:t>
      </w:r>
    </w:p>
    <w:p w14:paraId="2FB041E5" w14:textId="73A2FE60" w:rsidR="00294034" w:rsidRPr="00294034" w:rsidRDefault="00294034" w:rsidP="00294034">
      <w:pPr>
        <w:rPr>
          <w:lang w:val="en-US"/>
        </w:rPr>
      </w:pPr>
      <w:r>
        <w:rPr>
          <w:lang w:val="en-US"/>
        </w:rPr>
        <w:t>RETURN max</w:t>
      </w:r>
    </w:p>
    <w:p w14:paraId="45ABC5C1" w14:textId="77777777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2AAE6E8A" w14:textId="77777777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4B751810" w14:textId="20AC9E90" w:rsidR="00482F1F" w:rsidRDefault="00EB399D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 </w:t>
      </w:r>
    </w:p>
    <w:p w14:paraId="4B24F0A7" w14:textId="77777777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6A0B9726" w14:textId="77777777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30AA84FB" w14:textId="60B819D0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2F7CB7A1" w14:textId="77777777" w:rsidR="00482F1F" w:rsidRDefault="00482F1F" w:rsidP="00422BDD">
      <w:pPr>
        <w:pStyle w:val="ListParagraph"/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06C2781E" w14:textId="18A25F57" w:rsidR="0005628D" w:rsidRPr="0005628D" w:rsidRDefault="0005628D" w:rsidP="0005628D">
      <w:pPr>
        <w:jc w:val="center"/>
        <w:rPr>
          <w:lang w:val="en-US"/>
        </w:rPr>
      </w:pPr>
    </w:p>
    <w:sectPr w:rsidR="0005628D" w:rsidRPr="0005628D" w:rsidSect="00465575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9C35" w14:textId="77777777" w:rsidR="00741213" w:rsidRDefault="00741213" w:rsidP="001229E1">
      <w:r>
        <w:separator/>
      </w:r>
    </w:p>
  </w:endnote>
  <w:endnote w:type="continuationSeparator" w:id="0">
    <w:p w14:paraId="076D0E0F" w14:textId="77777777" w:rsidR="00741213" w:rsidRDefault="00741213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1072631638" name="Graphic 10726316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1BB99" w14:textId="77777777" w:rsidR="00741213" w:rsidRDefault="00741213" w:rsidP="001229E1">
      <w:r>
        <w:separator/>
      </w:r>
    </w:p>
  </w:footnote>
  <w:footnote w:type="continuationSeparator" w:id="0">
    <w:p w14:paraId="55E73BD1" w14:textId="77777777" w:rsidR="00741213" w:rsidRDefault="00741213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7"/>
      <w:gridCol w:w="5495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615270104" name="Picture 615270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C39"/>
    <w:multiLevelType w:val="hybridMultilevel"/>
    <w:tmpl w:val="D1785E8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401A9"/>
    <w:multiLevelType w:val="hybridMultilevel"/>
    <w:tmpl w:val="DD1AE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10552"/>
    <w:multiLevelType w:val="hybridMultilevel"/>
    <w:tmpl w:val="B784C5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F70DA"/>
    <w:multiLevelType w:val="hybridMultilevel"/>
    <w:tmpl w:val="9AE84A6C"/>
    <w:lvl w:ilvl="0" w:tplc="A9C44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DC6C69"/>
    <w:multiLevelType w:val="multilevel"/>
    <w:tmpl w:val="CAFCB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A6160C1"/>
    <w:multiLevelType w:val="hybridMultilevel"/>
    <w:tmpl w:val="C960F5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5264"/>
    <w:multiLevelType w:val="hybridMultilevel"/>
    <w:tmpl w:val="D72EA1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447B5"/>
    <w:multiLevelType w:val="hybridMultilevel"/>
    <w:tmpl w:val="2B1AF29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80093"/>
    <w:multiLevelType w:val="multilevel"/>
    <w:tmpl w:val="2A60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DA86735"/>
    <w:multiLevelType w:val="hybridMultilevel"/>
    <w:tmpl w:val="0D48C8B0"/>
    <w:lvl w:ilvl="0" w:tplc="B80AD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A4079"/>
    <w:multiLevelType w:val="multilevel"/>
    <w:tmpl w:val="A7201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CA617A4"/>
    <w:multiLevelType w:val="hybridMultilevel"/>
    <w:tmpl w:val="9574EF7E"/>
    <w:lvl w:ilvl="0" w:tplc="08D07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21486E"/>
    <w:multiLevelType w:val="hybridMultilevel"/>
    <w:tmpl w:val="C0DA05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13D1C"/>
    <w:multiLevelType w:val="hybridMultilevel"/>
    <w:tmpl w:val="7EAADD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969F6"/>
    <w:multiLevelType w:val="hybridMultilevel"/>
    <w:tmpl w:val="BB2057A2"/>
    <w:lvl w:ilvl="0" w:tplc="7D94FC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CB3924"/>
    <w:multiLevelType w:val="hybridMultilevel"/>
    <w:tmpl w:val="D2465156"/>
    <w:lvl w:ilvl="0" w:tplc="9F12F1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E2AB1"/>
    <w:multiLevelType w:val="multilevel"/>
    <w:tmpl w:val="5F54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DA94446"/>
    <w:multiLevelType w:val="hybridMultilevel"/>
    <w:tmpl w:val="C452FAB2"/>
    <w:lvl w:ilvl="0" w:tplc="113CB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51724D"/>
    <w:multiLevelType w:val="hybridMultilevel"/>
    <w:tmpl w:val="C2945CC6"/>
    <w:lvl w:ilvl="0" w:tplc="C3C87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12CBD"/>
    <w:multiLevelType w:val="hybridMultilevel"/>
    <w:tmpl w:val="BE4C1F76"/>
    <w:lvl w:ilvl="0" w:tplc="E814DA6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2669ED"/>
    <w:multiLevelType w:val="hybridMultilevel"/>
    <w:tmpl w:val="53A8E4D8"/>
    <w:lvl w:ilvl="0" w:tplc="E84C3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3292F"/>
    <w:multiLevelType w:val="hybridMultilevel"/>
    <w:tmpl w:val="244E33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45592"/>
    <w:multiLevelType w:val="hybridMultilevel"/>
    <w:tmpl w:val="9210D4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353EF"/>
    <w:multiLevelType w:val="hybridMultilevel"/>
    <w:tmpl w:val="1E82CA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21252"/>
    <w:multiLevelType w:val="hybridMultilevel"/>
    <w:tmpl w:val="A1E41EB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85505"/>
    <w:multiLevelType w:val="hybridMultilevel"/>
    <w:tmpl w:val="80B2C782"/>
    <w:lvl w:ilvl="0" w:tplc="63702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0643E1"/>
    <w:multiLevelType w:val="hybridMultilevel"/>
    <w:tmpl w:val="BA7CD6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D2AED"/>
    <w:multiLevelType w:val="hybridMultilevel"/>
    <w:tmpl w:val="496ACF00"/>
    <w:lvl w:ilvl="0" w:tplc="9ECA4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A4712B"/>
    <w:multiLevelType w:val="hybridMultilevel"/>
    <w:tmpl w:val="0CB0369C"/>
    <w:lvl w:ilvl="0" w:tplc="7F041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C52127"/>
    <w:multiLevelType w:val="hybridMultilevel"/>
    <w:tmpl w:val="3E84CC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4211A"/>
    <w:multiLevelType w:val="hybridMultilevel"/>
    <w:tmpl w:val="6A84D8DE"/>
    <w:lvl w:ilvl="0" w:tplc="FEBE81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634"/>
    <w:multiLevelType w:val="hybridMultilevel"/>
    <w:tmpl w:val="A55C58E4"/>
    <w:lvl w:ilvl="0" w:tplc="EB1C3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145D51"/>
    <w:multiLevelType w:val="hybridMultilevel"/>
    <w:tmpl w:val="4C8E3182"/>
    <w:lvl w:ilvl="0" w:tplc="3409001B">
      <w:start w:val="1"/>
      <w:numFmt w:val="lowerRoman"/>
      <w:lvlText w:val="%1."/>
      <w:lvlJc w:val="righ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5C1413B"/>
    <w:multiLevelType w:val="hybridMultilevel"/>
    <w:tmpl w:val="52A4F916"/>
    <w:lvl w:ilvl="0" w:tplc="570E1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C30ECA"/>
    <w:multiLevelType w:val="multilevel"/>
    <w:tmpl w:val="DBE46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E6301DA"/>
    <w:multiLevelType w:val="hybridMultilevel"/>
    <w:tmpl w:val="6E4492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31"/>
  </w:num>
  <w:num w:numId="5">
    <w:abstractNumId w:val="1"/>
  </w:num>
  <w:num w:numId="6">
    <w:abstractNumId w:val="10"/>
  </w:num>
  <w:num w:numId="7">
    <w:abstractNumId w:val="23"/>
  </w:num>
  <w:num w:numId="8">
    <w:abstractNumId w:val="6"/>
  </w:num>
  <w:num w:numId="9">
    <w:abstractNumId w:val="29"/>
  </w:num>
  <w:num w:numId="10">
    <w:abstractNumId w:val="8"/>
  </w:num>
  <w:num w:numId="11">
    <w:abstractNumId w:val="4"/>
  </w:num>
  <w:num w:numId="12">
    <w:abstractNumId w:val="25"/>
  </w:num>
  <w:num w:numId="13">
    <w:abstractNumId w:val="28"/>
  </w:num>
  <w:num w:numId="14">
    <w:abstractNumId w:val="7"/>
  </w:num>
  <w:num w:numId="15">
    <w:abstractNumId w:val="26"/>
  </w:num>
  <w:num w:numId="16">
    <w:abstractNumId w:val="2"/>
  </w:num>
  <w:num w:numId="17">
    <w:abstractNumId w:val="32"/>
  </w:num>
  <w:num w:numId="18">
    <w:abstractNumId w:val="27"/>
  </w:num>
  <w:num w:numId="19">
    <w:abstractNumId w:val="19"/>
  </w:num>
  <w:num w:numId="20">
    <w:abstractNumId w:val="24"/>
  </w:num>
  <w:num w:numId="21">
    <w:abstractNumId w:val="13"/>
  </w:num>
  <w:num w:numId="22">
    <w:abstractNumId w:val="34"/>
  </w:num>
  <w:num w:numId="23">
    <w:abstractNumId w:val="22"/>
  </w:num>
  <w:num w:numId="24">
    <w:abstractNumId w:val="36"/>
  </w:num>
  <w:num w:numId="25">
    <w:abstractNumId w:val="30"/>
  </w:num>
  <w:num w:numId="26">
    <w:abstractNumId w:val="20"/>
  </w:num>
  <w:num w:numId="27">
    <w:abstractNumId w:val="21"/>
  </w:num>
  <w:num w:numId="28">
    <w:abstractNumId w:val="12"/>
  </w:num>
  <w:num w:numId="29">
    <w:abstractNumId w:val="15"/>
  </w:num>
  <w:num w:numId="30">
    <w:abstractNumId w:val="16"/>
  </w:num>
  <w:num w:numId="31">
    <w:abstractNumId w:val="33"/>
  </w:num>
  <w:num w:numId="32">
    <w:abstractNumId w:val="14"/>
  </w:num>
  <w:num w:numId="33">
    <w:abstractNumId w:val="11"/>
  </w:num>
  <w:num w:numId="34">
    <w:abstractNumId w:val="17"/>
  </w:num>
  <w:num w:numId="35">
    <w:abstractNumId w:val="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B7D"/>
    <w:rsid w:val="000040C7"/>
    <w:rsid w:val="0005628D"/>
    <w:rsid w:val="001229E1"/>
    <w:rsid w:val="001363EF"/>
    <w:rsid w:val="001567F9"/>
    <w:rsid w:val="001A6E6A"/>
    <w:rsid w:val="001F1E3A"/>
    <w:rsid w:val="001F1E57"/>
    <w:rsid w:val="001F78F5"/>
    <w:rsid w:val="00274E8C"/>
    <w:rsid w:val="00294034"/>
    <w:rsid w:val="003E6240"/>
    <w:rsid w:val="004029B7"/>
    <w:rsid w:val="00422BDD"/>
    <w:rsid w:val="00465575"/>
    <w:rsid w:val="00482F1F"/>
    <w:rsid w:val="004B2A2F"/>
    <w:rsid w:val="00541243"/>
    <w:rsid w:val="0056776D"/>
    <w:rsid w:val="0059114B"/>
    <w:rsid w:val="005C51DB"/>
    <w:rsid w:val="0060750D"/>
    <w:rsid w:val="00631B7D"/>
    <w:rsid w:val="00674313"/>
    <w:rsid w:val="006A1C3A"/>
    <w:rsid w:val="0073249E"/>
    <w:rsid w:val="00741213"/>
    <w:rsid w:val="0075796F"/>
    <w:rsid w:val="007D694A"/>
    <w:rsid w:val="00820C76"/>
    <w:rsid w:val="00834212"/>
    <w:rsid w:val="00915EAC"/>
    <w:rsid w:val="009835C0"/>
    <w:rsid w:val="00A45540"/>
    <w:rsid w:val="00B042CB"/>
    <w:rsid w:val="00B45671"/>
    <w:rsid w:val="00B45F3F"/>
    <w:rsid w:val="00B61EB0"/>
    <w:rsid w:val="00BA5A44"/>
    <w:rsid w:val="00CE0175"/>
    <w:rsid w:val="00CE22FB"/>
    <w:rsid w:val="00D42F58"/>
    <w:rsid w:val="00E33397"/>
    <w:rsid w:val="00EA0BEA"/>
    <w:rsid w:val="00EB399D"/>
    <w:rsid w:val="00EB60C8"/>
    <w:rsid w:val="00EE644F"/>
    <w:rsid w:val="00F17122"/>
    <w:rsid w:val="00F336D0"/>
    <w:rsid w:val="00F9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docId w15:val="{B2122E5E-42C1-4269-A71C-EC188ECF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0750D"/>
    <w:rPr>
      <w:b/>
      <w:bCs/>
    </w:rPr>
  </w:style>
  <w:style w:type="character" w:styleId="Emphasis">
    <w:name w:val="Emphasis"/>
    <w:basedOn w:val="DefaultParagraphFont"/>
    <w:uiPriority w:val="20"/>
    <w:qFormat/>
    <w:rsid w:val="006075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5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1239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John Enrico Lauron</cp:lastModifiedBy>
  <cp:revision>5</cp:revision>
  <cp:lastPrinted>2023-12-01T01:17:00Z</cp:lastPrinted>
  <dcterms:created xsi:type="dcterms:W3CDTF">2020-09-15T07:22:00Z</dcterms:created>
  <dcterms:modified xsi:type="dcterms:W3CDTF">2023-12-01T13:05:00Z</dcterms:modified>
</cp:coreProperties>
</file>