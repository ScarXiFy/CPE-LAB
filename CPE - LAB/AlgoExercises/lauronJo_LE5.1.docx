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026762" w:rsidRPr="00465575" w14:paraId="5423A222" w14:textId="77777777" w:rsidTr="008C2F37">
        <w:tc>
          <w:tcPr>
            <w:tcW w:w="467" w:type="pct"/>
          </w:tcPr>
          <w:p w14:paraId="644B1230" w14:textId="77777777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NAME:</w:t>
            </w:r>
          </w:p>
        </w:tc>
        <w:tc>
          <w:tcPr>
            <w:tcW w:w="2911" w:type="pct"/>
          </w:tcPr>
          <w:p w14:paraId="2F05B460" w14:textId="77777777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Lauron, John Enrico D.</w:t>
            </w:r>
          </w:p>
        </w:tc>
        <w:tc>
          <w:tcPr>
            <w:tcW w:w="409" w:type="pct"/>
          </w:tcPr>
          <w:p w14:paraId="08E580CC" w14:textId="77777777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DATE:</w:t>
            </w:r>
          </w:p>
        </w:tc>
        <w:tc>
          <w:tcPr>
            <w:tcW w:w="1213" w:type="pct"/>
          </w:tcPr>
          <w:p w14:paraId="678AD53E" w14:textId="2A80AE72" w:rsidR="00026762" w:rsidRPr="00465575" w:rsidRDefault="00026762" w:rsidP="008C2F37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10/09/2023</w:t>
            </w:r>
          </w:p>
        </w:tc>
      </w:tr>
    </w:tbl>
    <w:p w14:paraId="760FE0CB" w14:textId="77777777" w:rsidR="00026762" w:rsidRDefault="00026762" w:rsidP="00026762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5A2FC1E8" w14:textId="77777777" w:rsidR="00026762" w:rsidRDefault="00026762" w:rsidP="00026762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752ECC5A" w14:textId="17F79FE6" w:rsidR="00026762" w:rsidRDefault="00026762" w:rsidP="00026762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ALGORITHM EXERCISE # 5.1</w:t>
      </w:r>
    </w:p>
    <w:p w14:paraId="1F628831" w14:textId="25E1F7D8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LE 5.11: </w:t>
      </w:r>
      <w:r w:rsidRPr="00026762">
        <w:rPr>
          <w:rFonts w:ascii="Arial Narrow" w:hAnsi="Arial Narrow" w:cs="Segoe UI Light"/>
          <w:b/>
          <w:sz w:val="28"/>
          <w:szCs w:val="28"/>
          <w:lang w:val="en-US"/>
        </w:rPr>
        <w:t>Average of Even Numbers and Product of Odd Numbers</w:t>
      </w:r>
      <w:r>
        <w:rPr>
          <w:rFonts w:ascii="Arial Narrow" w:hAnsi="Arial Narrow" w:cs="Segoe UI Light"/>
          <w:b/>
          <w:sz w:val="28"/>
          <w:szCs w:val="28"/>
          <w:lang w:val="en-US"/>
        </w:rPr>
        <w:t xml:space="preserve"> (Pseudocode)</w:t>
      </w:r>
    </w:p>
    <w:p w14:paraId="220F7E11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476429D7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ab/>
        <w:t>START</w:t>
      </w:r>
    </w:p>
    <w:p w14:paraId="68A60AE0" w14:textId="77777777" w:rsidR="00026762" w:rsidRPr="00A96AD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24CE5D3" w14:textId="2F973758" w:rsidR="0040329E" w:rsidRDefault="0040329E" w:rsidP="0002676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evenSum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as 0</w:t>
      </w:r>
    </w:p>
    <w:p w14:paraId="5732FCCA" w14:textId="38E922D9" w:rsidR="0040329E" w:rsidRDefault="0040329E" w:rsidP="0002676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oddProduct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as 1</w:t>
      </w:r>
    </w:p>
    <w:p w14:paraId="62EAA197" w14:textId="6B91C86D" w:rsidR="0040329E" w:rsidRDefault="0040329E" w:rsidP="0002676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evenCount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as 0</w:t>
      </w:r>
    </w:p>
    <w:p w14:paraId="35CF8B79" w14:textId="0E2D7E24" w:rsidR="00EC72CD" w:rsidRDefault="00EC72CD" w:rsidP="0002676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numbers </w:t>
      </w:r>
      <w:r w:rsidR="007B48A7">
        <w:rPr>
          <w:rFonts w:ascii="Arial Narrow" w:hAnsi="Arial Narrow" w:cs="Segoe UI Light"/>
          <w:sz w:val="28"/>
          <w:szCs w:val="28"/>
          <w:lang w:val="en-US"/>
        </w:rPr>
        <w:t>as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 10</w:t>
      </w:r>
    </w:p>
    <w:p w14:paraId="6284E4B3" w14:textId="1D86D5EC" w:rsidR="00F116EA" w:rsidRDefault="00F116EA" w:rsidP="0002676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INITIALIZE average as float</w:t>
      </w:r>
    </w:p>
    <w:p w14:paraId="10A9D471" w14:textId="77777777" w:rsidR="00EC72CD" w:rsidRDefault="00EC72CD" w:rsidP="0002676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PROMPT and READ integer,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</w:p>
    <w:p w14:paraId="6751EF94" w14:textId="77777777" w:rsidR="00EC72CD" w:rsidRDefault="00EC72CD" w:rsidP="00EC72CD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FOR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= 1;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&lt; 11;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++ DO</w:t>
      </w:r>
    </w:p>
    <w:p w14:paraId="18FC489A" w14:textId="3709DE1E" w:rsidR="00026762" w:rsidRDefault="00EC72CD" w:rsidP="00EC72CD">
      <w:pPr>
        <w:pStyle w:val="ListParagraph"/>
        <w:numPr>
          <w:ilvl w:val="1"/>
          <w:numId w:val="7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input integers, numbers [ </w:t>
      </w:r>
      <w:proofErr w:type="spellStart"/>
      <w:proofErr w:type="gram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]</w:t>
      </w:r>
      <w:proofErr w:type="gramEnd"/>
    </w:p>
    <w:p w14:paraId="151A91C9" w14:textId="0A429AD0" w:rsidR="00EC72CD" w:rsidRDefault="00EC72CD" w:rsidP="00EC72CD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FOR int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= 1;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&lt; 11;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++ DO</w:t>
      </w:r>
    </w:p>
    <w:p w14:paraId="1BA82EBB" w14:textId="1AED5D3A" w:rsidR="00EC72CD" w:rsidRDefault="00EC72CD" w:rsidP="00EC72CD">
      <w:pPr>
        <w:pStyle w:val="ListParagraph"/>
        <w:numPr>
          <w:ilvl w:val="1"/>
          <w:numId w:val="8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IF numbers [ </w:t>
      </w:r>
      <w:proofErr w:type="spellStart"/>
      <w:proofErr w:type="gram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]</w:t>
      </w:r>
      <w:proofErr w:type="gramEnd"/>
      <w:r>
        <w:rPr>
          <w:rFonts w:ascii="Arial Narrow" w:hAnsi="Arial Narrow" w:cs="Segoe UI Light"/>
          <w:sz w:val="28"/>
          <w:szCs w:val="28"/>
          <w:lang w:val="en-US"/>
        </w:rPr>
        <w:t xml:space="preserve"> is divisible by 2 THEN</w:t>
      </w:r>
    </w:p>
    <w:p w14:paraId="60FDE6F9" w14:textId="77777777" w:rsidR="00B55299" w:rsidRDefault="000820F2" w:rsidP="000820F2">
      <w:pPr>
        <w:pStyle w:val="ListParagraph"/>
        <w:numPr>
          <w:ilvl w:val="2"/>
          <w:numId w:val="8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FIND the sum of the even numbers,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evenSum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</w:t>
      </w:r>
    </w:p>
    <w:p w14:paraId="33D7C761" w14:textId="688C1491" w:rsidR="000820F2" w:rsidRDefault="000820F2" w:rsidP="000820F2">
      <w:pPr>
        <w:pStyle w:val="ListParagraph"/>
        <w:numPr>
          <w:ilvl w:val="2"/>
          <w:numId w:val="8"/>
        </w:numPr>
        <w:rPr>
          <w:rFonts w:ascii="Arial Narrow" w:hAnsi="Arial Narrow" w:cs="Segoe UI Light"/>
          <w:sz w:val="28"/>
          <w:szCs w:val="28"/>
          <w:lang w:val="en-US"/>
        </w:rPr>
      </w:pP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evenCount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++</w:t>
      </w:r>
    </w:p>
    <w:p w14:paraId="63CA8E62" w14:textId="088B92B6" w:rsidR="000820F2" w:rsidRPr="000820F2" w:rsidRDefault="000820F2" w:rsidP="000820F2">
      <w:pPr>
        <w:pStyle w:val="ListParagraph"/>
        <w:numPr>
          <w:ilvl w:val="1"/>
          <w:numId w:val="8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820F2">
        <w:rPr>
          <w:rFonts w:ascii="Arial Narrow" w:hAnsi="Arial Narrow" w:cs="Segoe UI Light"/>
          <w:sz w:val="28"/>
          <w:szCs w:val="28"/>
          <w:lang w:val="en-US"/>
        </w:rPr>
        <w:t>ELSE</w:t>
      </w:r>
    </w:p>
    <w:p w14:paraId="71957F40" w14:textId="77777777" w:rsidR="000820F2" w:rsidRDefault="000820F2" w:rsidP="000820F2">
      <w:pPr>
        <w:pStyle w:val="ListParagraph"/>
        <w:numPr>
          <w:ilvl w:val="2"/>
          <w:numId w:val="8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FIND the product of the odd numbers,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oddProduct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*= numbers [ </w:t>
      </w:r>
      <w:proofErr w:type="spellStart"/>
      <w:proofErr w:type="gram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]</w:t>
      </w:r>
      <w:proofErr w:type="gramEnd"/>
    </w:p>
    <w:p w14:paraId="382701BA" w14:textId="77777777" w:rsidR="000820F2" w:rsidRDefault="000820F2" w:rsidP="000820F2">
      <w:pPr>
        <w:pStyle w:val="ListParagraph"/>
        <w:numPr>
          <w:ilvl w:val="1"/>
          <w:numId w:val="8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ENDIF</w:t>
      </w:r>
    </w:p>
    <w:p w14:paraId="2F744F61" w14:textId="77777777" w:rsidR="000820F2" w:rsidRDefault="000820F2" w:rsidP="000820F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110D9539" w14:textId="77777777" w:rsidR="000820F2" w:rsidRDefault="000820F2" w:rsidP="000820F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COMPUTE the average of all even numbers,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evenSum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/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evenCount</w:t>
      </w:r>
      <w:proofErr w:type="spellEnd"/>
    </w:p>
    <w:p w14:paraId="156FE559" w14:textId="77777777" w:rsidR="000820F2" w:rsidRDefault="000820F2" w:rsidP="000820F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IF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oddProduct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is equal to 1 and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evenSum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is greater than 0</w:t>
      </w:r>
    </w:p>
    <w:p w14:paraId="372BF6FA" w14:textId="77777777" w:rsidR="000820F2" w:rsidRDefault="000820F2" w:rsidP="000820F2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820F2">
        <w:rPr>
          <w:rFonts w:ascii="Arial Narrow" w:hAnsi="Arial Narrow" w:cs="Segoe UI Light"/>
          <w:sz w:val="28"/>
          <w:szCs w:val="28"/>
          <w:lang w:val="en-US"/>
        </w:rPr>
        <w:t xml:space="preserve">DISPLAY the average of all even integers </w:t>
      </w:r>
    </w:p>
    <w:p w14:paraId="020DCF59" w14:textId="7AD11AA4" w:rsidR="000820F2" w:rsidRPr="000820F2" w:rsidRDefault="000820F2" w:rsidP="000820F2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the </w:t>
      </w:r>
      <w:r w:rsidRPr="000820F2">
        <w:rPr>
          <w:rFonts w:ascii="Arial Narrow" w:hAnsi="Arial Narrow" w:cs="Segoe UI Light"/>
          <w:sz w:val="28"/>
          <w:szCs w:val="28"/>
          <w:lang w:val="en-US"/>
        </w:rPr>
        <w:t>product of all odd integers is 0</w:t>
      </w:r>
    </w:p>
    <w:p w14:paraId="39C653DA" w14:textId="390DD606" w:rsidR="000820F2" w:rsidRDefault="000820F2" w:rsidP="000820F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ELSE IF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oddProduct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is not equal to 1 and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evenSum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is equal to 0</w:t>
      </w:r>
    </w:p>
    <w:p w14:paraId="2827C351" w14:textId="1E5A1823" w:rsidR="000820F2" w:rsidRDefault="000820F2" w:rsidP="000820F2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the average of all even </w:t>
      </w:r>
      <w:proofErr w:type="gramStart"/>
      <w:r>
        <w:rPr>
          <w:rFonts w:ascii="Arial Narrow" w:hAnsi="Arial Narrow" w:cs="Segoe UI Light"/>
          <w:sz w:val="28"/>
          <w:szCs w:val="28"/>
          <w:lang w:val="en-US"/>
        </w:rPr>
        <w:t>integers  is</w:t>
      </w:r>
      <w:proofErr w:type="gramEnd"/>
      <w:r>
        <w:rPr>
          <w:rFonts w:ascii="Arial Narrow" w:hAnsi="Arial Narrow" w:cs="Segoe UI Light"/>
          <w:sz w:val="28"/>
          <w:szCs w:val="28"/>
          <w:lang w:val="en-US"/>
        </w:rPr>
        <w:t xml:space="preserve"> 0</w:t>
      </w:r>
    </w:p>
    <w:p w14:paraId="5E9A61B3" w14:textId="74D6057F" w:rsidR="000820F2" w:rsidRDefault="000820F2" w:rsidP="000820F2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the product of all odd integers</w:t>
      </w:r>
    </w:p>
    <w:p w14:paraId="2C68F5CE" w14:textId="7DEF6F23" w:rsidR="000820F2" w:rsidRDefault="000820F2" w:rsidP="000820F2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ELSE</w:t>
      </w:r>
    </w:p>
    <w:p w14:paraId="1B7A4731" w14:textId="73D78204" w:rsidR="000820F2" w:rsidRDefault="000820F2" w:rsidP="000820F2">
      <w:pPr>
        <w:pStyle w:val="ListParagraph"/>
        <w:numPr>
          <w:ilvl w:val="1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the average of all even integers and the product of all odd integers</w:t>
      </w:r>
    </w:p>
    <w:p w14:paraId="65F2CF84" w14:textId="092796C1" w:rsidR="00260646" w:rsidRPr="000820F2" w:rsidRDefault="00260646" w:rsidP="00260646">
      <w:pPr>
        <w:pStyle w:val="ListParagraph"/>
        <w:numPr>
          <w:ilvl w:val="0"/>
          <w:numId w:val="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ENDIF</w:t>
      </w:r>
    </w:p>
    <w:p w14:paraId="2B27C5BB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2FD958B9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402D771E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2B3F7F6F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3E088E61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694AFCE5" w14:textId="499EB02F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5.11: </w:t>
      </w:r>
      <w:r w:rsidRPr="00026762">
        <w:rPr>
          <w:rFonts w:ascii="Arial Narrow" w:hAnsi="Arial Narrow" w:cs="Segoe UI Light"/>
          <w:b/>
          <w:sz w:val="28"/>
          <w:szCs w:val="28"/>
          <w:lang w:val="en-US"/>
        </w:rPr>
        <w:t>Average of Even Numbers and Product of Odd Numbers</w:t>
      </w:r>
      <w:r>
        <w:rPr>
          <w:rFonts w:ascii="Arial Narrow" w:hAnsi="Arial Narrow" w:cs="Segoe UI Light"/>
          <w:b/>
          <w:sz w:val="28"/>
          <w:szCs w:val="28"/>
          <w:lang w:val="en-US"/>
        </w:rPr>
        <w:t xml:space="preserve"> (Flowchart)</w:t>
      </w:r>
    </w:p>
    <w:p w14:paraId="7CD4DF57" w14:textId="46E8D48A" w:rsidR="00026762" w:rsidRDefault="00734F93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noProof/>
          <w:sz w:val="28"/>
          <w:szCs w:val="28"/>
          <w:lang w:val="en-US"/>
        </w:rPr>
        <w:drawing>
          <wp:inline distT="0" distB="0" distL="0" distR="0" wp14:anchorId="49C748CB" wp14:editId="7B55ACB6">
            <wp:extent cx="6858000" cy="5941695"/>
            <wp:effectExtent l="0" t="0" r="0" b="1905"/>
            <wp:docPr id="1" name="Picture 1" descr="C:\Users\JohnJohn\AppData\Local\Microsoft\Windows\INetCache\Content.MSO\868BF3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John\AppData\Local\Microsoft\Windows\INetCache\Content.MSO\868BF3F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FA01" w14:textId="4A869490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5AEBB355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sz w:val="28"/>
          <w:szCs w:val="28"/>
          <w:lang w:val="en-US"/>
        </w:rPr>
        <w:br w:type="page"/>
      </w:r>
    </w:p>
    <w:p w14:paraId="1F4B9BD9" w14:textId="00E596E5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5.12: </w:t>
      </w:r>
      <w:r w:rsidRPr="00026762">
        <w:rPr>
          <w:rFonts w:ascii="Arial Narrow" w:hAnsi="Arial Narrow" w:cs="Segoe UI Light"/>
          <w:b/>
          <w:sz w:val="28"/>
          <w:szCs w:val="28"/>
          <w:lang w:val="en-US"/>
        </w:rPr>
        <w:t xml:space="preserve">Passcode Lock </w:t>
      </w:r>
      <w:r>
        <w:rPr>
          <w:rFonts w:ascii="Arial Narrow" w:hAnsi="Arial Narrow" w:cs="Segoe UI Light"/>
          <w:b/>
          <w:sz w:val="28"/>
          <w:szCs w:val="28"/>
          <w:lang w:val="en-US"/>
        </w:rPr>
        <w:t>(Pseudocode)</w:t>
      </w:r>
    </w:p>
    <w:p w14:paraId="32A690C0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3B0BE314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ab/>
        <w:t>START</w:t>
      </w:r>
    </w:p>
    <w:p w14:paraId="52133B20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66619277" w14:textId="3866208E" w:rsidR="00967AAB" w:rsidRDefault="00967AAB" w:rsidP="00967AAB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828 as </w:t>
      </w:r>
      <w:r w:rsidR="00E343BC">
        <w:rPr>
          <w:rFonts w:ascii="Arial Narrow" w:hAnsi="Arial Narrow" w:cs="Segoe UI Light"/>
          <w:sz w:val="28"/>
          <w:szCs w:val="28"/>
          <w:lang w:val="en-US"/>
        </w:rPr>
        <w:t>PASSCODE</w:t>
      </w:r>
    </w:p>
    <w:p w14:paraId="207E52D4" w14:textId="48C6F81B" w:rsidR="00967AAB" w:rsidRDefault="00967AAB" w:rsidP="00967AAB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INITIALIZE </w:t>
      </w:r>
      <w:r w:rsidR="00260646">
        <w:rPr>
          <w:rFonts w:ascii="Arial Narrow" w:hAnsi="Arial Narrow" w:cs="Segoe UI Light"/>
          <w:sz w:val="28"/>
          <w:szCs w:val="28"/>
          <w:lang w:val="en-US"/>
        </w:rPr>
        <w:t xml:space="preserve">attempts </w:t>
      </w:r>
      <w:r w:rsidR="007B48A7">
        <w:rPr>
          <w:rFonts w:ascii="Arial Narrow" w:hAnsi="Arial Narrow" w:cs="Segoe UI Light"/>
          <w:sz w:val="28"/>
          <w:szCs w:val="28"/>
          <w:lang w:val="en-US"/>
        </w:rPr>
        <w:t>to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 1</w:t>
      </w:r>
    </w:p>
    <w:p w14:paraId="7435FEA5" w14:textId="383C989F" w:rsidR="00967AAB" w:rsidRDefault="00260646" w:rsidP="00967AAB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READ passcode</w:t>
      </w:r>
    </w:p>
    <w:p w14:paraId="31807E31" w14:textId="1CBE5D2B" w:rsidR="00260646" w:rsidRDefault="00260646" w:rsidP="00967AAB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WHILE</w:t>
      </w:r>
      <w:r w:rsidR="00E343BC">
        <w:rPr>
          <w:rFonts w:ascii="Arial Narrow" w:hAnsi="Arial Narrow" w:cs="Segoe UI Light"/>
          <w:sz w:val="28"/>
          <w:szCs w:val="28"/>
          <w:lang w:val="en-US"/>
        </w:rPr>
        <w:t xml:space="preserve"> passcode is not equal to PASSCODE and attempts is less than 3</w:t>
      </w:r>
    </w:p>
    <w:p w14:paraId="2D9E0D50" w14:textId="77777777" w:rsidR="00B55299" w:rsidRDefault="00E343BC" w:rsidP="00E343BC">
      <w:pPr>
        <w:pStyle w:val="ListParagraph"/>
        <w:numPr>
          <w:ilvl w:val="1"/>
          <w:numId w:val="9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incorrect passcode you have more attempts, 3 – attempts </w:t>
      </w:r>
    </w:p>
    <w:p w14:paraId="68412C2A" w14:textId="278ED56A" w:rsidR="00E343BC" w:rsidRDefault="00E343BC" w:rsidP="00E343BC">
      <w:pPr>
        <w:pStyle w:val="ListParagraph"/>
        <w:numPr>
          <w:ilvl w:val="1"/>
          <w:numId w:val="9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attempts++</w:t>
      </w:r>
    </w:p>
    <w:p w14:paraId="3CFEB8F1" w14:textId="651B95F7" w:rsidR="00E343BC" w:rsidRDefault="00E343BC" w:rsidP="00E343BC">
      <w:pPr>
        <w:pStyle w:val="ListParagraph"/>
        <w:numPr>
          <w:ilvl w:val="1"/>
          <w:numId w:val="9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READ the numeric passcode</w:t>
      </w:r>
    </w:p>
    <w:p w14:paraId="738D24F2" w14:textId="77777777" w:rsidR="00E343BC" w:rsidRDefault="00E343BC" w:rsidP="00E343BC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IF passcode is equal to PASSCODE THEN</w:t>
      </w:r>
    </w:p>
    <w:p w14:paraId="7BAE4ED3" w14:textId="77777777" w:rsidR="00E343BC" w:rsidRDefault="00E343BC" w:rsidP="00E343BC">
      <w:pPr>
        <w:pStyle w:val="ListParagraph"/>
        <w:numPr>
          <w:ilvl w:val="1"/>
          <w:numId w:val="10"/>
        </w:numPr>
        <w:rPr>
          <w:rFonts w:ascii="Arial Narrow" w:hAnsi="Arial Narrow" w:cs="Segoe UI Light"/>
          <w:sz w:val="28"/>
          <w:szCs w:val="28"/>
          <w:lang w:val="en-US"/>
        </w:rPr>
      </w:pPr>
      <w:r w:rsidRPr="00E343BC">
        <w:rPr>
          <w:rFonts w:ascii="Arial Narrow" w:hAnsi="Arial Narrow" w:cs="Segoe UI Light"/>
          <w:sz w:val="28"/>
          <w:szCs w:val="28"/>
          <w:lang w:val="en-US"/>
        </w:rPr>
        <w:t>DIS</w:t>
      </w:r>
      <w:r>
        <w:rPr>
          <w:rFonts w:ascii="Arial Narrow" w:hAnsi="Arial Narrow" w:cs="Segoe UI Light"/>
          <w:sz w:val="28"/>
          <w:szCs w:val="28"/>
          <w:lang w:val="en-US"/>
        </w:rPr>
        <w:t>PLAY ACCESS GRANTED</w:t>
      </w:r>
    </w:p>
    <w:p w14:paraId="4E667BFC" w14:textId="77777777" w:rsidR="00E343BC" w:rsidRDefault="00E343BC" w:rsidP="00E343BC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ELSE</w:t>
      </w:r>
    </w:p>
    <w:p w14:paraId="50A816D4" w14:textId="5CD446BF" w:rsidR="00E343BC" w:rsidRDefault="00E343BC" w:rsidP="00E343BC">
      <w:pPr>
        <w:pStyle w:val="ListParagraph"/>
        <w:numPr>
          <w:ilvl w:val="1"/>
          <w:numId w:val="11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ACCESS DENIED</w:t>
      </w:r>
      <w:r w:rsidRPr="00E343BC">
        <w:rPr>
          <w:rFonts w:ascii="Arial Narrow" w:hAnsi="Arial Narrow" w:cs="Segoe UI Light"/>
          <w:sz w:val="28"/>
          <w:szCs w:val="28"/>
          <w:lang w:val="en-US"/>
        </w:rPr>
        <w:t xml:space="preserve"> </w:t>
      </w:r>
    </w:p>
    <w:p w14:paraId="76CB7E59" w14:textId="041FBBB4" w:rsidR="00E343BC" w:rsidRDefault="00E343BC" w:rsidP="00E343BC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ENDIF</w:t>
      </w:r>
    </w:p>
    <w:p w14:paraId="5A7F0E60" w14:textId="1DDCEF6D" w:rsidR="00594802" w:rsidRPr="00E343BC" w:rsidRDefault="00594802" w:rsidP="00E343BC">
      <w:pPr>
        <w:pStyle w:val="ListParagraph"/>
        <w:numPr>
          <w:ilvl w:val="0"/>
          <w:numId w:val="3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ENDWHILE</w:t>
      </w:r>
    </w:p>
    <w:p w14:paraId="4427F79D" w14:textId="77777777" w:rsidR="00026762" w:rsidRPr="00140A26" w:rsidRDefault="00026762" w:rsidP="00026762">
      <w:pPr>
        <w:pStyle w:val="ListParagraph"/>
        <w:rPr>
          <w:rFonts w:ascii="Arial Narrow" w:hAnsi="Arial Narrow" w:cs="Segoe UI Light"/>
          <w:sz w:val="28"/>
          <w:szCs w:val="28"/>
          <w:lang w:val="en-US"/>
        </w:rPr>
      </w:pPr>
    </w:p>
    <w:p w14:paraId="4C53120F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29E8A2FD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5CC1A012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0B26BC6B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6816FB3B" w14:textId="7D3493F7" w:rsidR="00026762" w:rsidRDefault="00282405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F8E8B05" wp14:editId="4EF17C18">
            <wp:simplePos x="0" y="0"/>
            <wp:positionH relativeFrom="column">
              <wp:posOffset>-218826</wp:posOffset>
            </wp:positionH>
            <wp:positionV relativeFrom="paragraph">
              <wp:posOffset>13639</wp:posOffset>
            </wp:positionV>
            <wp:extent cx="6858000" cy="8027035"/>
            <wp:effectExtent l="0" t="0" r="0" b="0"/>
            <wp:wrapNone/>
            <wp:docPr id="2" name="Picture 2" descr="C:\Users\JohnJohn\AppData\Local\Microsoft\Windows\INetCache\Content.MSO\C46A94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John\AppData\Local\Microsoft\Windows\INetCache\Content.MSO\C46A94C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2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762">
        <w:rPr>
          <w:rFonts w:ascii="Arial Narrow" w:hAnsi="Arial Narrow" w:cs="Segoe UI Light"/>
          <w:sz w:val="28"/>
          <w:szCs w:val="28"/>
          <w:lang w:val="en-US"/>
        </w:rPr>
        <w:t xml:space="preserve">LE 5.12: </w:t>
      </w:r>
      <w:r w:rsidR="00026762" w:rsidRPr="00026762">
        <w:rPr>
          <w:rFonts w:ascii="Arial Narrow" w:hAnsi="Arial Narrow" w:cs="Segoe UI Light"/>
          <w:b/>
          <w:sz w:val="28"/>
          <w:szCs w:val="28"/>
          <w:lang w:val="en-US"/>
        </w:rPr>
        <w:t>Passcode Lock</w:t>
      </w:r>
      <w:r w:rsidR="00026762">
        <w:rPr>
          <w:rFonts w:ascii="Arial Narrow" w:hAnsi="Arial Narrow" w:cs="Segoe UI Light"/>
          <w:b/>
          <w:sz w:val="28"/>
          <w:szCs w:val="28"/>
          <w:lang w:val="en-US"/>
        </w:rPr>
        <w:t xml:space="preserve"> (Flowchart)</w:t>
      </w:r>
    </w:p>
    <w:p w14:paraId="54B106A3" w14:textId="44B5601A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26586CE3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sz w:val="28"/>
          <w:szCs w:val="28"/>
          <w:lang w:val="en-US"/>
        </w:rPr>
        <w:br w:type="page"/>
      </w:r>
    </w:p>
    <w:p w14:paraId="295619DB" w14:textId="6184AE52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5.13: </w:t>
      </w:r>
      <w:r w:rsidRPr="00026762">
        <w:rPr>
          <w:rFonts w:ascii="Arial Narrow" w:hAnsi="Arial Narrow" w:cs="Segoe UI Light"/>
          <w:b/>
          <w:sz w:val="28"/>
          <w:szCs w:val="28"/>
          <w:lang w:val="en-US"/>
        </w:rPr>
        <w:t>Problem Solver Menu</w:t>
      </w:r>
      <w:r>
        <w:rPr>
          <w:rFonts w:ascii="Arial Narrow" w:hAnsi="Arial Narrow" w:cs="Segoe UI Light"/>
          <w:b/>
          <w:sz w:val="28"/>
          <w:szCs w:val="28"/>
          <w:lang w:val="en-US"/>
        </w:rPr>
        <w:t xml:space="preserve"> (Pseudocode)</w:t>
      </w:r>
    </w:p>
    <w:p w14:paraId="672AB4C8" w14:textId="77777777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6C664EC5" w14:textId="77777777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ab/>
        <w:t>START</w:t>
      </w:r>
    </w:p>
    <w:p w14:paraId="7EFA64B6" w14:textId="2987B881" w:rsidR="00797C60" w:rsidRPr="00883943" w:rsidRDefault="00797C60" w:rsidP="00883943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4F760246" w14:textId="6D9FB314" w:rsidR="00797C60" w:rsidRDefault="00797C60" w:rsidP="0002676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DO</w:t>
      </w:r>
    </w:p>
    <w:p w14:paraId="51BE301B" w14:textId="13795546" w:rsidR="00797C60" w:rsidRDefault="00D85766" w:rsidP="00797C60">
      <w:pPr>
        <w:pStyle w:val="ListParagraph"/>
        <w:numPr>
          <w:ilvl w:val="1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GET the user’s choice for the problem solvers, choice</w:t>
      </w:r>
    </w:p>
    <w:p w14:paraId="2C5387DE" w14:textId="397375DF" w:rsidR="00D85766" w:rsidRDefault="00D85766" w:rsidP="00797C60">
      <w:pPr>
        <w:pStyle w:val="ListParagraph"/>
        <w:numPr>
          <w:ilvl w:val="1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IF choice is equal to 1 THEN</w:t>
      </w:r>
    </w:p>
    <w:p w14:paraId="7DBE8658" w14:textId="77777777" w:rsid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READ base, base</w:t>
      </w:r>
    </w:p>
    <w:p w14:paraId="1134E106" w14:textId="77777777" w:rsid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READ exponent, exponent</w:t>
      </w:r>
    </w:p>
    <w:p w14:paraId="34A94AD1" w14:textId="77777777" w:rsid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7B48A7">
        <w:rPr>
          <w:rFonts w:ascii="Arial Narrow" w:hAnsi="Arial Narrow" w:cs="Segoe UI Light"/>
          <w:sz w:val="28"/>
          <w:szCs w:val="28"/>
          <w:lang w:val="en-US"/>
        </w:rPr>
        <w:t>CALCUL</w:t>
      </w:r>
      <w:r>
        <w:rPr>
          <w:rFonts w:ascii="Arial Narrow" w:hAnsi="Arial Narrow" w:cs="Segoe UI Light"/>
          <w:sz w:val="28"/>
          <w:szCs w:val="28"/>
          <w:lang w:val="en-US"/>
        </w:rPr>
        <w:t xml:space="preserve">ATE result, result =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base^exponent</w:t>
      </w:r>
      <w:proofErr w:type="spellEnd"/>
    </w:p>
    <w:p w14:paraId="5DA81123" w14:textId="77777777" w:rsidR="0004073A" w:rsidRPr="007B48A7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result</w:t>
      </w:r>
    </w:p>
    <w:p w14:paraId="6CC8D7FA" w14:textId="047C4E37" w:rsidR="00D85766" w:rsidRPr="00D85766" w:rsidRDefault="00D85766" w:rsidP="00D85766">
      <w:pPr>
        <w:pStyle w:val="ListParagraph"/>
        <w:numPr>
          <w:ilvl w:val="1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D85766">
        <w:rPr>
          <w:rFonts w:ascii="Arial Narrow" w:hAnsi="Arial Narrow" w:cs="Segoe UI Light"/>
          <w:sz w:val="28"/>
          <w:szCs w:val="28"/>
          <w:lang w:val="en-US"/>
        </w:rPr>
        <w:t>ELSE IF choice is equal to 2 THEN</w:t>
      </w:r>
    </w:p>
    <w:p w14:paraId="0930B5E1" w14:textId="28656B6D" w:rsidR="0004073A" w:rsidRP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4073A">
        <w:rPr>
          <w:rFonts w:ascii="Arial Narrow" w:hAnsi="Arial Narrow" w:cs="Segoe UI Light"/>
          <w:sz w:val="28"/>
          <w:szCs w:val="28"/>
          <w:lang w:val="en-US"/>
        </w:rPr>
        <w:t>INITIALIZE factorial as 1</w:t>
      </w:r>
    </w:p>
    <w:p w14:paraId="2CBE3B34" w14:textId="77777777" w:rsid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4073A">
        <w:rPr>
          <w:rFonts w:ascii="Arial Narrow" w:hAnsi="Arial Narrow" w:cs="Segoe UI Light"/>
          <w:sz w:val="28"/>
          <w:szCs w:val="28"/>
          <w:lang w:val="en-US"/>
        </w:rPr>
        <w:t>PROMPT and READ number, n</w:t>
      </w:r>
    </w:p>
    <w:p w14:paraId="18F1F1CA" w14:textId="46EAE982" w:rsid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4073A">
        <w:rPr>
          <w:rFonts w:ascii="Arial Narrow" w:hAnsi="Arial Narrow" w:cs="Segoe UI Light"/>
          <w:sz w:val="28"/>
          <w:szCs w:val="28"/>
          <w:lang w:val="en-US"/>
        </w:rPr>
        <w:t xml:space="preserve">FOR count = 1; count &lt;= n; </w:t>
      </w:r>
      <w:proofErr w:type="spellStart"/>
      <w:r w:rsidRPr="0004073A"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 w:rsidRPr="0004073A">
        <w:rPr>
          <w:rFonts w:ascii="Arial Narrow" w:hAnsi="Arial Narrow" w:cs="Segoe UI Light"/>
          <w:sz w:val="28"/>
          <w:szCs w:val="28"/>
          <w:lang w:val="en-US"/>
        </w:rPr>
        <w:t>++ DO</w:t>
      </w:r>
    </w:p>
    <w:p w14:paraId="14D59931" w14:textId="79E1B41B" w:rsidR="0004073A" w:rsidRP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4073A">
        <w:rPr>
          <w:rFonts w:ascii="Arial Narrow" w:hAnsi="Arial Narrow" w:cs="Segoe UI Light"/>
          <w:sz w:val="28"/>
          <w:szCs w:val="28"/>
          <w:lang w:val="en-US"/>
        </w:rPr>
        <w:t>CALCULATE factorial, factorial *= count</w:t>
      </w:r>
    </w:p>
    <w:p w14:paraId="6162B93A" w14:textId="77777777" w:rsidR="0004073A" w:rsidRPr="0004073A" w:rsidRDefault="0004073A" w:rsidP="0004073A">
      <w:pPr>
        <w:pStyle w:val="ListParagraph"/>
        <w:numPr>
          <w:ilvl w:val="2"/>
          <w:numId w:val="1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4073A">
        <w:rPr>
          <w:rFonts w:ascii="Arial Narrow" w:hAnsi="Arial Narrow" w:cs="Segoe UI Light"/>
          <w:sz w:val="28"/>
          <w:szCs w:val="28"/>
          <w:lang w:val="en-US"/>
        </w:rPr>
        <w:t>DISPLAY factorial</w:t>
      </w:r>
    </w:p>
    <w:p w14:paraId="2368CA67" w14:textId="65D0EFC7" w:rsidR="0004073A" w:rsidRPr="0004073A" w:rsidRDefault="0004073A" w:rsidP="0002408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</w:t>
      </w:r>
      <w:r w:rsidRPr="0004073A">
        <w:rPr>
          <w:rFonts w:ascii="Arial Narrow" w:hAnsi="Arial Narrow" w:cs="Segoe UI Light"/>
          <w:sz w:val="28"/>
          <w:szCs w:val="28"/>
          <w:lang w:val="en-US"/>
        </w:rPr>
        <w:t>NDFOR</w:t>
      </w:r>
    </w:p>
    <w:p w14:paraId="5F2FBB3B" w14:textId="03CF5E8C" w:rsidR="00D85766" w:rsidRPr="00024082" w:rsidRDefault="00D85766" w:rsidP="0002408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 xml:space="preserve">ELSE IF choice is equal to 3 THEN </w:t>
      </w:r>
    </w:p>
    <w:p w14:paraId="07A6C72C" w14:textId="40CB2B78" w:rsidR="0004073A" w:rsidRPr="00024082" w:rsidRDefault="0004073A" w:rsidP="00024082">
      <w:pPr>
        <w:pStyle w:val="ListParagraph"/>
        <w:numPr>
          <w:ilvl w:val="1"/>
          <w:numId w:val="19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 xml:space="preserve">INITIALIZE </w:t>
      </w:r>
      <w:proofErr w:type="gramStart"/>
      <w:r w:rsidRPr="00024082">
        <w:rPr>
          <w:rFonts w:ascii="Arial Narrow" w:hAnsi="Arial Narrow" w:cs="Segoe UI Light"/>
          <w:sz w:val="28"/>
          <w:szCs w:val="28"/>
          <w:lang w:val="en-US"/>
        </w:rPr>
        <w:t>a,b</w:t>
      </w:r>
      <w:proofErr w:type="gramEnd"/>
      <w:r w:rsidRPr="00024082">
        <w:rPr>
          <w:rFonts w:ascii="Arial Narrow" w:hAnsi="Arial Narrow" w:cs="Segoe UI Light"/>
          <w:sz w:val="28"/>
          <w:szCs w:val="28"/>
          <w:lang w:val="en-US"/>
        </w:rPr>
        <w:t>,c,discriminant,root1,root2 as float</w:t>
      </w:r>
    </w:p>
    <w:p w14:paraId="24339E1B" w14:textId="44B771BB" w:rsidR="0004073A" w:rsidRPr="00024082" w:rsidRDefault="0004073A" w:rsidP="00024082">
      <w:pPr>
        <w:pStyle w:val="ListParagraph"/>
        <w:numPr>
          <w:ilvl w:val="1"/>
          <w:numId w:val="19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PROMPT and READ the value of a, c</w:t>
      </w:r>
    </w:p>
    <w:p w14:paraId="6B453158" w14:textId="77777777" w:rsidR="0004073A" w:rsidRPr="00044821" w:rsidRDefault="0004073A" w:rsidP="00024082">
      <w:pPr>
        <w:pStyle w:val="ListParagraph"/>
        <w:numPr>
          <w:ilvl w:val="1"/>
          <w:numId w:val="19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READ the value of b, c</w:t>
      </w:r>
    </w:p>
    <w:p w14:paraId="5882FE5E" w14:textId="77777777" w:rsidR="0004073A" w:rsidRDefault="0004073A" w:rsidP="00024082">
      <w:pPr>
        <w:pStyle w:val="ListParagraph"/>
        <w:numPr>
          <w:ilvl w:val="1"/>
          <w:numId w:val="19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PROMPT and READ the value of c, c</w:t>
      </w:r>
    </w:p>
    <w:p w14:paraId="346550AA" w14:textId="77777777" w:rsidR="0004073A" w:rsidRDefault="0004073A" w:rsidP="00024082">
      <w:pPr>
        <w:pStyle w:val="ListParagraph"/>
        <w:numPr>
          <w:ilvl w:val="1"/>
          <w:numId w:val="19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CALULATE discriminant, discriminant = b * b – 4 * a * c</w:t>
      </w:r>
    </w:p>
    <w:p w14:paraId="729AA3B8" w14:textId="77777777" w:rsidR="00024082" w:rsidRDefault="0004073A" w:rsidP="0002408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IF (a and b is equal to 0) THEN</w:t>
      </w:r>
    </w:p>
    <w:p w14:paraId="44D5FA98" w14:textId="6E3E898C" w:rsidR="0004073A" w:rsidRPr="00024082" w:rsidRDefault="0004073A" w:rsidP="00024082">
      <w:pPr>
        <w:pStyle w:val="ListParagraph"/>
        <w:numPr>
          <w:ilvl w:val="1"/>
          <w:numId w:val="20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DISPLAY there is no solution</w:t>
      </w:r>
    </w:p>
    <w:p w14:paraId="5FFB79BA" w14:textId="101094F4" w:rsidR="0004073A" w:rsidRPr="00024082" w:rsidRDefault="0004073A" w:rsidP="0002408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ELSE IF (a is equal to 0) THEN</w:t>
      </w:r>
    </w:p>
    <w:p w14:paraId="4D79AC9C" w14:textId="1502DD91" w:rsidR="0004073A" w:rsidRPr="00024082" w:rsidRDefault="0004073A" w:rsidP="00024082">
      <w:pPr>
        <w:pStyle w:val="ListParagraph"/>
        <w:numPr>
          <w:ilvl w:val="1"/>
          <w:numId w:val="2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CALCULATE root1, root1 = -1 * c / b</w:t>
      </w:r>
    </w:p>
    <w:p w14:paraId="4FDFC6EB" w14:textId="2F9F2AF2" w:rsidR="0004073A" w:rsidRPr="00024082" w:rsidRDefault="0004073A" w:rsidP="00024082">
      <w:pPr>
        <w:pStyle w:val="ListParagraph"/>
        <w:numPr>
          <w:ilvl w:val="1"/>
          <w:numId w:val="22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DISPLAY there is only one root</w:t>
      </w:r>
    </w:p>
    <w:p w14:paraId="56DF14F0" w14:textId="0ED9CD7D" w:rsidR="0004073A" w:rsidRPr="00024082" w:rsidRDefault="0004073A" w:rsidP="0002408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ELSE IF (discriminant is less than 0) THEN</w:t>
      </w:r>
    </w:p>
    <w:p w14:paraId="473326C9" w14:textId="0A311A7F" w:rsidR="0004073A" w:rsidRPr="00024082" w:rsidRDefault="0004073A" w:rsidP="00024082">
      <w:pPr>
        <w:pStyle w:val="ListParagraph"/>
        <w:numPr>
          <w:ilvl w:val="1"/>
          <w:numId w:val="23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DISPLAY there are no real roots</w:t>
      </w:r>
    </w:p>
    <w:p w14:paraId="33765754" w14:textId="77777777" w:rsidR="00024082" w:rsidRDefault="0004073A" w:rsidP="00024082">
      <w:pPr>
        <w:pStyle w:val="ListParagraph"/>
        <w:numPr>
          <w:ilvl w:val="0"/>
          <w:numId w:val="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ELSE</w:t>
      </w:r>
    </w:p>
    <w:p w14:paraId="5DDF4275" w14:textId="77B81785" w:rsidR="0004073A" w:rsidRPr="00024082" w:rsidRDefault="0004073A" w:rsidP="00024082">
      <w:pPr>
        <w:pStyle w:val="ListParagraph"/>
        <w:numPr>
          <w:ilvl w:val="1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CALCULATE root1, root1 = (-1 * b + sqrt(discriminant)) / (2 * a)</w:t>
      </w:r>
    </w:p>
    <w:p w14:paraId="59055CCB" w14:textId="0C12B2D1" w:rsidR="0004073A" w:rsidRPr="00024082" w:rsidRDefault="0004073A" w:rsidP="00024082">
      <w:pPr>
        <w:pStyle w:val="ListParagraph"/>
        <w:numPr>
          <w:ilvl w:val="1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024082">
        <w:rPr>
          <w:rFonts w:ascii="Arial Narrow" w:hAnsi="Arial Narrow" w:cs="Segoe UI Light"/>
          <w:sz w:val="28"/>
          <w:szCs w:val="28"/>
          <w:lang w:val="en-US"/>
        </w:rPr>
        <w:t>CALCULATE root1, root1 = (-1 * b - sqrt(discriminant)) / (2 * a)</w:t>
      </w:r>
    </w:p>
    <w:p w14:paraId="3DC5ACDD" w14:textId="77777777" w:rsidR="0004073A" w:rsidRDefault="0004073A" w:rsidP="00024082">
      <w:pPr>
        <w:pStyle w:val="ListParagraph"/>
        <w:numPr>
          <w:ilvl w:val="1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IF (root1 is equal to root2)</w:t>
      </w:r>
    </w:p>
    <w:p w14:paraId="6385814F" w14:textId="77777777" w:rsidR="0004073A" w:rsidRDefault="0004073A" w:rsidP="00024082">
      <w:pPr>
        <w:pStyle w:val="ListParagraph"/>
        <w:numPr>
          <w:ilvl w:val="2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one solution found</w:t>
      </w:r>
    </w:p>
    <w:p w14:paraId="13BEAA8A" w14:textId="77777777" w:rsidR="0004073A" w:rsidRDefault="0004073A" w:rsidP="00024082">
      <w:pPr>
        <w:pStyle w:val="ListParagraph"/>
        <w:numPr>
          <w:ilvl w:val="1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ELSE</w:t>
      </w:r>
    </w:p>
    <w:p w14:paraId="14A126C2" w14:textId="77777777" w:rsidR="0004073A" w:rsidRDefault="0004073A" w:rsidP="00024082">
      <w:pPr>
        <w:pStyle w:val="ListParagraph"/>
        <w:numPr>
          <w:ilvl w:val="2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two solutions found</w:t>
      </w:r>
    </w:p>
    <w:p w14:paraId="0558A3EA" w14:textId="77777777" w:rsidR="0004073A" w:rsidRPr="00B55299" w:rsidRDefault="0004073A" w:rsidP="00024082">
      <w:pPr>
        <w:pStyle w:val="ListParagraph"/>
        <w:numPr>
          <w:ilvl w:val="0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ENDIF</w:t>
      </w:r>
    </w:p>
    <w:p w14:paraId="6C055EC5" w14:textId="123D351F" w:rsidR="00D85766" w:rsidRPr="00D85766" w:rsidRDefault="00D85766" w:rsidP="00024082">
      <w:pPr>
        <w:pStyle w:val="ListParagraph"/>
        <w:numPr>
          <w:ilvl w:val="1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 w:rsidRPr="00D85766">
        <w:rPr>
          <w:rFonts w:ascii="Arial Narrow" w:hAnsi="Arial Narrow" w:cs="Segoe UI Light"/>
          <w:sz w:val="28"/>
          <w:szCs w:val="28"/>
          <w:lang w:val="en-US"/>
        </w:rPr>
        <w:t>ELSE IF choice is equal to 4 THEN</w:t>
      </w:r>
    </w:p>
    <w:p w14:paraId="6E06B43B" w14:textId="0F594A24" w:rsidR="00D85766" w:rsidRDefault="00D85766" w:rsidP="00024082">
      <w:pPr>
        <w:pStyle w:val="ListParagraph"/>
        <w:numPr>
          <w:ilvl w:val="2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DISPLAY thank you for using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ScarMath</w:t>
      </w:r>
      <w:proofErr w:type="spellEnd"/>
    </w:p>
    <w:p w14:paraId="50C536F4" w14:textId="359ADCE4" w:rsidR="00D85766" w:rsidRDefault="00D85766" w:rsidP="00024082">
      <w:pPr>
        <w:pStyle w:val="ListParagraph"/>
        <w:numPr>
          <w:ilvl w:val="1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ELSE</w:t>
      </w:r>
    </w:p>
    <w:p w14:paraId="00DC0F94" w14:textId="471A008F" w:rsidR="00D85766" w:rsidRDefault="00D85766" w:rsidP="00024082">
      <w:pPr>
        <w:pStyle w:val="ListParagraph"/>
        <w:numPr>
          <w:ilvl w:val="2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please enter numbers 1 – 4 only</w:t>
      </w:r>
    </w:p>
    <w:p w14:paraId="14EF7867" w14:textId="2022CC28" w:rsidR="00C809B4" w:rsidRPr="00594802" w:rsidRDefault="00D85766" w:rsidP="00024082">
      <w:pPr>
        <w:pStyle w:val="ListParagraph"/>
        <w:numPr>
          <w:ilvl w:val="0"/>
          <w:numId w:val="24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WHILE </w:t>
      </w:r>
      <w:r w:rsidR="00C809B4">
        <w:rPr>
          <w:rFonts w:ascii="Arial Narrow" w:hAnsi="Arial Narrow" w:cs="Segoe UI Light"/>
          <w:sz w:val="28"/>
          <w:szCs w:val="28"/>
          <w:lang w:val="en-US"/>
        </w:rPr>
        <w:t>choice is not equal to 4</w:t>
      </w:r>
    </w:p>
    <w:p w14:paraId="199EFE37" w14:textId="77777777" w:rsidR="00026762" w:rsidRPr="00A96AD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38B4E3D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</w:t>
      </w:r>
    </w:p>
    <w:p w14:paraId="12452DDD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02FD3781" w14:textId="77777777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0B6DDD41" w14:textId="77777777" w:rsidR="0004073A" w:rsidRDefault="0004073A">
      <w:p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4746F687" w14:textId="49D04FBE" w:rsidR="00026762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47B3C20" w14:textId="30ACAAC2" w:rsidR="00AA56FE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LE 5.13: </w:t>
      </w:r>
      <w:r w:rsidRPr="00026762">
        <w:rPr>
          <w:rFonts w:ascii="Arial Narrow" w:hAnsi="Arial Narrow" w:cs="Segoe UI Light"/>
          <w:b/>
          <w:sz w:val="28"/>
          <w:szCs w:val="28"/>
          <w:lang w:val="en-US"/>
        </w:rPr>
        <w:t>Problem Solver Menu</w:t>
      </w:r>
      <w:r>
        <w:rPr>
          <w:rFonts w:ascii="Arial Narrow" w:hAnsi="Arial Narrow" w:cs="Segoe UI Light"/>
          <w:b/>
          <w:sz w:val="28"/>
          <w:szCs w:val="28"/>
          <w:lang w:val="en-US"/>
        </w:rPr>
        <w:t xml:space="preserve"> (Flowchart)</w:t>
      </w:r>
    </w:p>
    <w:p w14:paraId="6B1FAA91" w14:textId="7AC286A5" w:rsidR="00AA56FE" w:rsidRDefault="00AA56FE">
      <w:pPr>
        <w:rPr>
          <w:rFonts w:ascii="Arial Narrow" w:hAnsi="Arial Narrow" w:cs="Segoe UI Light"/>
          <w:b/>
          <w:sz w:val="28"/>
          <w:szCs w:val="28"/>
          <w:lang w:val="en-US"/>
        </w:rPr>
      </w:pPr>
      <w:r w:rsidRPr="00AA56FE">
        <w:rPr>
          <w:rFonts w:ascii="Arial Narrow" w:hAnsi="Arial Narrow" w:cs="Segoe UI Light"/>
          <w:b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3B44EAC" wp14:editId="073AD12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541222" cy="8441251"/>
            <wp:effectExtent l="0" t="0" r="0" b="0"/>
            <wp:wrapNone/>
            <wp:docPr id="7" name="Picture 7" descr="C:\Users\JohnJohn\AppData\Local\Microsoft\Windows\INetCache\Content.MSO\A66634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John\AppData\Local\Microsoft\Windows\INetCache\Content.MSO\A66634F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778" cy="846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56FE">
        <w:rPr>
          <w:rFonts w:ascii="Arial Narrow" w:hAnsi="Arial Narrow" w:cs="Segoe UI Light"/>
          <w:b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7676DFF8" wp14:editId="497B1146">
            <wp:simplePos x="0" y="0"/>
            <wp:positionH relativeFrom="margin">
              <wp:posOffset>3459480</wp:posOffset>
            </wp:positionH>
            <wp:positionV relativeFrom="paragraph">
              <wp:posOffset>3175</wp:posOffset>
            </wp:positionV>
            <wp:extent cx="3689185" cy="8267080"/>
            <wp:effectExtent l="0" t="0" r="6985" b="0"/>
            <wp:wrapNone/>
            <wp:docPr id="8" name="Picture 8" descr="C:\Users\JohnJohn\AppData\Local\Microsoft\Windows\INetCache\Content.MSO\CFBCF0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John\AppData\Local\Microsoft\Windows\INetCache\Content.MSO\CFBCF06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92" cy="830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 w:cs="Segoe UI Light"/>
          <w:b/>
          <w:sz w:val="28"/>
          <w:szCs w:val="28"/>
          <w:lang w:val="en-US"/>
        </w:rPr>
        <w:br w:type="page"/>
      </w:r>
      <w:bookmarkStart w:id="0" w:name="_GoBack"/>
      <w:bookmarkEnd w:id="0"/>
    </w:p>
    <w:p w14:paraId="7059660B" w14:textId="4AE8A039" w:rsidR="00AA56FE" w:rsidRDefault="00AA56FE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0AC09E8F" wp14:editId="2006FCC4">
            <wp:simplePos x="0" y="0"/>
            <wp:positionH relativeFrom="margin">
              <wp:posOffset>176400</wp:posOffset>
            </wp:positionH>
            <wp:positionV relativeFrom="paragraph">
              <wp:posOffset>-367910</wp:posOffset>
            </wp:positionV>
            <wp:extent cx="5112521" cy="8445600"/>
            <wp:effectExtent l="0" t="0" r="0" b="0"/>
            <wp:wrapNone/>
            <wp:docPr id="10" name="Picture 10" descr="C:\Users\JohnJohn\AppData\Local\Microsoft\Windows\INetCache\Content.MSO\276A34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John\AppData\Local\Microsoft\Windows\INetCache\Content.MSO\276A3408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19" cy="844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 w:cs="Segoe UI Light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2DFB0359" wp14:editId="55E4CAB5">
            <wp:simplePos x="0" y="0"/>
            <wp:positionH relativeFrom="column">
              <wp:posOffset>4596415</wp:posOffset>
            </wp:positionH>
            <wp:positionV relativeFrom="paragraph">
              <wp:posOffset>-367909</wp:posOffset>
            </wp:positionV>
            <wp:extent cx="2661560" cy="2800800"/>
            <wp:effectExtent l="0" t="0" r="5715" b="0"/>
            <wp:wrapNone/>
            <wp:docPr id="11" name="Picture 11" descr="C:\Users\JohnJohn\AppData\Local\Microsoft\Windows\INetCache\Content.MSO\49A89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John\AppData\Local\Microsoft\Windows\INetCache\Content.MSO\49A89F56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40" cy="28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DC2E2" w14:textId="2F571CFB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6E2BEBE1" w14:textId="013553A4" w:rsidR="00C232F0" w:rsidRDefault="00C232F0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595A29EC" w14:textId="39E75C6D" w:rsidR="00026762" w:rsidRDefault="00026762" w:rsidP="00026762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73072A0F" w14:textId="327F2FC5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74E56DCB" w14:textId="73E11A6F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20B1F7C3" w14:textId="11EC0118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667AC6C9" w14:textId="4D4DBF5A" w:rsidR="00026762" w:rsidRDefault="00026762" w:rsidP="00026762">
      <w:pPr>
        <w:ind w:firstLine="720"/>
        <w:rPr>
          <w:rFonts w:ascii="Arial Narrow" w:hAnsi="Arial Narrow" w:cs="Segoe UI Light"/>
          <w:sz w:val="28"/>
          <w:szCs w:val="28"/>
          <w:lang w:val="en-US"/>
        </w:rPr>
      </w:pPr>
    </w:p>
    <w:p w14:paraId="0F28E9C9" w14:textId="67CE1517" w:rsidR="00026762" w:rsidRPr="00F02387" w:rsidRDefault="00026762" w:rsidP="00026762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2F9D728D" w14:textId="0308BC89" w:rsidR="00026762" w:rsidRPr="00F02387" w:rsidRDefault="00026762" w:rsidP="00026762">
      <w:pPr>
        <w:rPr>
          <w:lang w:val="en-US"/>
        </w:rPr>
      </w:pPr>
    </w:p>
    <w:p w14:paraId="1AA2D67F" w14:textId="6E5A204D" w:rsidR="00F336D0" w:rsidRPr="00026762" w:rsidRDefault="00F336D0" w:rsidP="00026762"/>
    <w:sectPr w:rsidR="00F336D0" w:rsidRPr="00026762" w:rsidSect="00465575">
      <w:headerReference w:type="default" r:id="rId13"/>
      <w:footerReference w:type="default" r:id="rId14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07ABF" w14:textId="77777777" w:rsidR="00941819" w:rsidRDefault="00941819" w:rsidP="001229E1">
      <w:r>
        <w:separator/>
      </w:r>
    </w:p>
  </w:endnote>
  <w:endnote w:type="continuationSeparator" w:id="0">
    <w:p w14:paraId="0A62DD38" w14:textId="77777777" w:rsidR="00941819" w:rsidRDefault="00941819" w:rsidP="0012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EA34E" w14:textId="77777777" w:rsidR="00A45540" w:rsidRPr="00A45540" w:rsidRDefault="00CE0175" w:rsidP="00A45540">
    <w:pPr>
      <w:pStyle w:val="Footer"/>
      <w:jc w:val="center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A72F" w14:textId="77777777" w:rsidR="00941819" w:rsidRDefault="00941819" w:rsidP="001229E1">
      <w:r>
        <w:separator/>
      </w:r>
    </w:p>
  </w:footnote>
  <w:footnote w:type="continuationSeparator" w:id="0">
    <w:p w14:paraId="17060028" w14:textId="77777777" w:rsidR="00941819" w:rsidRDefault="00941819" w:rsidP="0012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465575">
          <w:pPr>
            <w:pStyle w:val="Header"/>
            <w:ind w:left="30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465575">
          <w:pPr>
            <w:pStyle w:val="Header"/>
            <w:jc w:val="right"/>
            <w:rPr>
              <w:rFonts w:ascii="Microsoft Tai Le" w:hAnsi="Microsoft Tai Le" w:cs="Microsoft Tai Le"/>
              <w:color w:val="3B69BB"/>
              <w:sz w:val="20"/>
              <w:szCs w:val="20"/>
            </w:rPr>
          </w:pP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CPE 1102L: Programming Logic and Design | Algorithm Exercises</w:t>
          </w:r>
        </w:p>
      </w:tc>
    </w:tr>
  </w:tbl>
  <w:p w14:paraId="6BE01E1D" w14:textId="77777777" w:rsidR="00465575" w:rsidRDefault="00465575" w:rsidP="00465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1DE4"/>
    <w:multiLevelType w:val="multilevel"/>
    <w:tmpl w:val="D2A6AA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958178D"/>
    <w:multiLevelType w:val="hybridMultilevel"/>
    <w:tmpl w:val="203ACBC0"/>
    <w:lvl w:ilvl="0" w:tplc="3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A406472"/>
    <w:multiLevelType w:val="multilevel"/>
    <w:tmpl w:val="70C6D4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B296201"/>
    <w:multiLevelType w:val="multilevel"/>
    <w:tmpl w:val="F1AAC51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29042B6"/>
    <w:multiLevelType w:val="multilevel"/>
    <w:tmpl w:val="01AC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4704E3D"/>
    <w:multiLevelType w:val="multilevel"/>
    <w:tmpl w:val="7E9454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6E353E"/>
    <w:multiLevelType w:val="multilevel"/>
    <w:tmpl w:val="819E0E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D864904"/>
    <w:multiLevelType w:val="hybridMultilevel"/>
    <w:tmpl w:val="9FF62E8C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7A74FA"/>
    <w:multiLevelType w:val="hybridMultilevel"/>
    <w:tmpl w:val="ACDA9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021EB"/>
    <w:multiLevelType w:val="multilevel"/>
    <w:tmpl w:val="EA1E28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D6C4F4E"/>
    <w:multiLevelType w:val="multilevel"/>
    <w:tmpl w:val="62548A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40CF075C"/>
    <w:multiLevelType w:val="multilevel"/>
    <w:tmpl w:val="ECE6FA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3" w15:restartNumberingAfterBreak="0">
    <w:nsid w:val="4F5064D9"/>
    <w:multiLevelType w:val="multilevel"/>
    <w:tmpl w:val="69764A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56750445"/>
    <w:multiLevelType w:val="hybridMultilevel"/>
    <w:tmpl w:val="ACDA9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C2D90"/>
    <w:multiLevelType w:val="multilevel"/>
    <w:tmpl w:val="5D920B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63307529"/>
    <w:multiLevelType w:val="hybridMultilevel"/>
    <w:tmpl w:val="81AC21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C0BB7"/>
    <w:multiLevelType w:val="hybridMultilevel"/>
    <w:tmpl w:val="ACDA9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B2C30"/>
    <w:multiLevelType w:val="multilevel"/>
    <w:tmpl w:val="D44AC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882007D"/>
    <w:multiLevelType w:val="multilevel"/>
    <w:tmpl w:val="D27A3B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694D701D"/>
    <w:multiLevelType w:val="multilevel"/>
    <w:tmpl w:val="D1C8809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6DAD677F"/>
    <w:multiLevelType w:val="hybridMultilevel"/>
    <w:tmpl w:val="98E879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D2D69"/>
    <w:multiLevelType w:val="multilevel"/>
    <w:tmpl w:val="8D125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7D2E1D12"/>
    <w:multiLevelType w:val="multilevel"/>
    <w:tmpl w:val="ED56AE5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4"/>
  </w:num>
  <w:num w:numId="5">
    <w:abstractNumId w:val="5"/>
  </w:num>
  <w:num w:numId="6">
    <w:abstractNumId w:val="13"/>
  </w:num>
  <w:num w:numId="7">
    <w:abstractNumId w:val="20"/>
  </w:num>
  <w:num w:numId="8">
    <w:abstractNumId w:val="23"/>
  </w:num>
  <w:num w:numId="9">
    <w:abstractNumId w:val="7"/>
  </w:num>
  <w:num w:numId="10">
    <w:abstractNumId w:val="11"/>
  </w:num>
  <w:num w:numId="11">
    <w:abstractNumId w:val="15"/>
  </w:num>
  <w:num w:numId="12">
    <w:abstractNumId w:val="22"/>
  </w:num>
  <w:num w:numId="13">
    <w:abstractNumId w:val="21"/>
  </w:num>
  <w:num w:numId="14">
    <w:abstractNumId w:val="2"/>
  </w:num>
  <w:num w:numId="15">
    <w:abstractNumId w:val="1"/>
  </w:num>
  <w:num w:numId="16">
    <w:abstractNumId w:val="16"/>
  </w:num>
  <w:num w:numId="17">
    <w:abstractNumId w:val="8"/>
  </w:num>
  <w:num w:numId="18">
    <w:abstractNumId w:val="18"/>
  </w:num>
  <w:num w:numId="19">
    <w:abstractNumId w:val="10"/>
  </w:num>
  <w:num w:numId="20">
    <w:abstractNumId w:val="3"/>
  </w:num>
  <w:num w:numId="21">
    <w:abstractNumId w:val="6"/>
  </w:num>
  <w:num w:numId="22">
    <w:abstractNumId w:val="19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D"/>
    <w:rsid w:val="00024082"/>
    <w:rsid w:val="00026762"/>
    <w:rsid w:val="0004073A"/>
    <w:rsid w:val="00044821"/>
    <w:rsid w:val="000820F2"/>
    <w:rsid w:val="000D770C"/>
    <w:rsid w:val="001229E1"/>
    <w:rsid w:val="001252BF"/>
    <w:rsid w:val="00231B3C"/>
    <w:rsid w:val="00240AA1"/>
    <w:rsid w:val="00247193"/>
    <w:rsid w:val="00260646"/>
    <w:rsid w:val="00282405"/>
    <w:rsid w:val="0040329E"/>
    <w:rsid w:val="00465575"/>
    <w:rsid w:val="004B2A2F"/>
    <w:rsid w:val="00594802"/>
    <w:rsid w:val="005C08B1"/>
    <w:rsid w:val="005F6648"/>
    <w:rsid w:val="00631B7D"/>
    <w:rsid w:val="00674313"/>
    <w:rsid w:val="00734F93"/>
    <w:rsid w:val="0075796F"/>
    <w:rsid w:val="00797C60"/>
    <w:rsid w:val="007B48A7"/>
    <w:rsid w:val="00820C76"/>
    <w:rsid w:val="00883943"/>
    <w:rsid w:val="00941819"/>
    <w:rsid w:val="00967AAB"/>
    <w:rsid w:val="009835C0"/>
    <w:rsid w:val="00A45540"/>
    <w:rsid w:val="00AA56FE"/>
    <w:rsid w:val="00B55299"/>
    <w:rsid w:val="00C232F0"/>
    <w:rsid w:val="00C809B4"/>
    <w:rsid w:val="00CE0175"/>
    <w:rsid w:val="00CE22FB"/>
    <w:rsid w:val="00D85766"/>
    <w:rsid w:val="00D93DA4"/>
    <w:rsid w:val="00E343BC"/>
    <w:rsid w:val="00E972A2"/>
    <w:rsid w:val="00EB60C8"/>
    <w:rsid w:val="00EC0B19"/>
    <w:rsid w:val="00EC72CD"/>
    <w:rsid w:val="00F116EA"/>
    <w:rsid w:val="00F17122"/>
    <w:rsid w:val="00F336D0"/>
    <w:rsid w:val="00F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2BBF"/>
  <w15:chartTrackingRefBased/>
  <w15:docId w15:val="{75F7D1C5-0E1F-4518-84F8-FF03658D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Desktop\DCpE_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DCpE_Letterhead 2020</Template>
  <TotalTime>1425</TotalTime>
  <Pages>8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John Enrico Lauron</cp:lastModifiedBy>
  <cp:revision>10</cp:revision>
  <dcterms:created xsi:type="dcterms:W3CDTF">2020-09-15T07:22:00Z</dcterms:created>
  <dcterms:modified xsi:type="dcterms:W3CDTF">2023-10-11T17:02:00Z</dcterms:modified>
</cp:coreProperties>
</file>